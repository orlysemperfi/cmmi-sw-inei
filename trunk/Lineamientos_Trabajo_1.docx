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0FC" w:rsidRPr="00AE4C52" w:rsidRDefault="007710FC" w:rsidP="006E253B">
      <w:pPr>
        <w:rPr>
          <w:b/>
        </w:rPr>
      </w:pPr>
      <w:r w:rsidRPr="00AE4C52">
        <w:rPr>
          <w:b/>
        </w:rPr>
        <w:t>CURSO: CMMI</w:t>
      </w:r>
      <w:r>
        <w:rPr>
          <w:b/>
        </w:rPr>
        <w:t xml:space="preserve"> </w:t>
      </w:r>
    </w:p>
    <w:p w:rsidR="007710FC" w:rsidRPr="00AE4C52" w:rsidRDefault="007710FC" w:rsidP="001176DB">
      <w:pPr>
        <w:rPr>
          <w:b/>
        </w:rPr>
      </w:pPr>
      <w:r w:rsidRPr="00AE4C52">
        <w:rPr>
          <w:b/>
        </w:rPr>
        <w:t>TRABAJO 1: Diagnóstico de las prácticas de desarrollo de software</w:t>
      </w:r>
      <w:r>
        <w:rPr>
          <w:b/>
        </w:rPr>
        <w:t xml:space="preserve"> </w:t>
      </w:r>
      <w:r w:rsidRPr="00AE4C52">
        <w:rPr>
          <w:b/>
        </w:rPr>
        <w:t>en una organización real.</w:t>
      </w:r>
    </w:p>
    <w:p w:rsidR="007710FC" w:rsidRDefault="007710FC" w:rsidP="006E253B">
      <w:r>
        <w:t>Contenido del trabajo:</w:t>
      </w:r>
    </w:p>
    <w:p w:rsidR="007710FC" w:rsidRPr="00EF7817" w:rsidRDefault="007710FC" w:rsidP="000B3E85">
      <w:pPr>
        <w:pStyle w:val="ListParagraph"/>
        <w:numPr>
          <w:ilvl w:val="0"/>
          <w:numId w:val="1"/>
        </w:numPr>
        <w:rPr>
          <w:highlight w:val="yellow"/>
        </w:rPr>
      </w:pPr>
      <w:r w:rsidRPr="00EF7817">
        <w:rPr>
          <w:highlight w:val="yellow"/>
        </w:rPr>
        <w:t>Portada</w:t>
      </w:r>
    </w:p>
    <w:p w:rsidR="007710FC" w:rsidRPr="00EF7817" w:rsidRDefault="007710FC" w:rsidP="00716112">
      <w:pPr>
        <w:pStyle w:val="ListParagraph"/>
        <w:numPr>
          <w:ilvl w:val="0"/>
          <w:numId w:val="1"/>
        </w:numPr>
        <w:rPr>
          <w:highlight w:val="yellow"/>
        </w:rPr>
      </w:pPr>
      <w:r w:rsidRPr="00EF7817">
        <w:rPr>
          <w:highlight w:val="yellow"/>
        </w:rPr>
        <w:t>Objeto de estudio</w:t>
      </w:r>
      <w:r>
        <w:rPr>
          <w:highlight w:val="yellow"/>
        </w:rPr>
        <w:t xml:space="preserve"> (Gab)</w:t>
      </w:r>
    </w:p>
    <w:p w:rsidR="007710FC" w:rsidRDefault="007710FC" w:rsidP="00716112">
      <w:pPr>
        <w:pStyle w:val="ListParagraph"/>
        <w:numPr>
          <w:ilvl w:val="1"/>
          <w:numId w:val="1"/>
        </w:numPr>
      </w:pPr>
      <w:r>
        <w:t>Descripción de la empresa objeto de estudio</w:t>
      </w:r>
    </w:p>
    <w:p w:rsidR="007710FC" w:rsidRDefault="007710FC" w:rsidP="00716112">
      <w:pPr>
        <w:pStyle w:val="ListParagraph"/>
        <w:numPr>
          <w:ilvl w:val="1"/>
          <w:numId w:val="1"/>
        </w:numPr>
      </w:pPr>
      <w:r>
        <w:t>Misión</w:t>
      </w:r>
    </w:p>
    <w:p w:rsidR="007710FC" w:rsidRDefault="007710FC" w:rsidP="00716112">
      <w:pPr>
        <w:pStyle w:val="ListParagraph"/>
        <w:numPr>
          <w:ilvl w:val="1"/>
          <w:numId w:val="1"/>
        </w:numPr>
      </w:pPr>
      <w:r>
        <w:t>Visión</w:t>
      </w:r>
    </w:p>
    <w:p w:rsidR="007710FC" w:rsidRDefault="007710FC" w:rsidP="00716112">
      <w:pPr>
        <w:pStyle w:val="ListParagraph"/>
        <w:numPr>
          <w:ilvl w:val="1"/>
          <w:numId w:val="1"/>
        </w:numPr>
      </w:pPr>
      <w:r>
        <w:t>Organigrama</w:t>
      </w:r>
    </w:p>
    <w:p w:rsidR="007710FC" w:rsidRDefault="007710FC" w:rsidP="00716112">
      <w:pPr>
        <w:pStyle w:val="ListParagraph"/>
        <w:numPr>
          <w:ilvl w:val="1"/>
          <w:numId w:val="1"/>
        </w:numPr>
      </w:pPr>
      <w:r>
        <w:t>Objetivos del Negocio</w:t>
      </w:r>
    </w:p>
    <w:p w:rsidR="007710FC" w:rsidRDefault="007710FC" w:rsidP="00716112">
      <w:pPr>
        <w:pStyle w:val="ListParagraph"/>
        <w:numPr>
          <w:ilvl w:val="0"/>
          <w:numId w:val="1"/>
        </w:numPr>
      </w:pPr>
      <w:r>
        <w:t>Alcance de la evaluación (describir el alcance organizacional definido para el diagnóstico. Es decir, los tipos de proyecto que serán parte del diagnóstico. Ejemplo: proyectos de desarrollo de software en general; requerimientos de mantenimiento a sistemas en producción; proyectos de desarrollo para el cliente ABC; etc. (Gab)</w:t>
      </w:r>
    </w:p>
    <w:p w:rsidR="007710FC" w:rsidRDefault="007710FC" w:rsidP="00696F4A">
      <w:pPr>
        <w:pStyle w:val="ListParagraph"/>
        <w:numPr>
          <w:ilvl w:val="0"/>
          <w:numId w:val="2"/>
        </w:numPr>
      </w:pPr>
      <w:r>
        <w:t xml:space="preserve">D. sw institucionales </w:t>
      </w:r>
    </w:p>
    <w:p w:rsidR="007710FC" w:rsidRDefault="007710FC" w:rsidP="00696F4A">
      <w:pPr>
        <w:pStyle w:val="ListParagraph"/>
        <w:numPr>
          <w:ilvl w:val="0"/>
          <w:numId w:val="2"/>
        </w:numPr>
      </w:pPr>
      <w:r>
        <w:t>D sw censos y encuestas</w:t>
      </w:r>
    </w:p>
    <w:p w:rsidR="007710FC" w:rsidRDefault="007710FC" w:rsidP="00696F4A">
      <w:pPr>
        <w:pStyle w:val="ListParagraph"/>
        <w:numPr>
          <w:ilvl w:val="0"/>
          <w:numId w:val="2"/>
        </w:numPr>
      </w:pPr>
      <w:r>
        <w:t>D sw entid. Gub. externas</w:t>
      </w:r>
    </w:p>
    <w:p w:rsidR="007710FC" w:rsidRDefault="007710FC" w:rsidP="00716112">
      <w:pPr>
        <w:pStyle w:val="ListParagraph"/>
        <w:numPr>
          <w:ilvl w:val="0"/>
          <w:numId w:val="1"/>
        </w:numPr>
      </w:pPr>
      <w:r>
        <w:t>Factibilidad del cambio (Cecilia)</w:t>
      </w:r>
    </w:p>
    <w:p w:rsidR="007710FC" w:rsidRDefault="007710FC" w:rsidP="00716112">
      <w:pPr>
        <w:pStyle w:val="ListParagraph"/>
        <w:numPr>
          <w:ilvl w:val="1"/>
          <w:numId w:val="1"/>
        </w:numPr>
      </w:pPr>
      <w:r>
        <w:t>Reseña sobre antecedentes de cambios en los procesos de la organización. Incluir cualquier otro cambio que haya experimentado la organización, que haya requerido modificar la forma en que se trabajaba (total o parcialmente).</w:t>
      </w:r>
    </w:p>
    <w:p w:rsidR="007710FC" w:rsidRDefault="007710FC" w:rsidP="00716112">
      <w:pPr>
        <w:pStyle w:val="ListParagraph"/>
        <w:numPr>
          <w:ilvl w:val="1"/>
          <w:numId w:val="1"/>
        </w:numPr>
      </w:pPr>
      <w:r>
        <w:t>Probables focos de resistencia (a nivel de roles o unidades organizacionales). Los focos de resistencia pueden ser grupos de personas (identificadas sólo a nivel de roles), departamentos o áreas, etc.</w:t>
      </w:r>
    </w:p>
    <w:p w:rsidR="007710FC" w:rsidRPr="00AE4C52" w:rsidRDefault="007710FC" w:rsidP="00AE4C52">
      <w:pPr>
        <w:ind w:left="1080"/>
      </w:pPr>
      <w:r>
        <w:t xml:space="preserve">Indicar como ambos aspectos </w:t>
      </w:r>
      <w:r w:rsidRPr="00AE4C52">
        <w:t>podr</w:t>
      </w:r>
      <w:r>
        <w:t>ían influenciar en un programa de mejora de procesos.</w:t>
      </w:r>
    </w:p>
    <w:p w:rsidR="007710FC" w:rsidRDefault="007710FC" w:rsidP="008B2CC0">
      <w:pPr>
        <w:pStyle w:val="ListParagraph"/>
        <w:numPr>
          <w:ilvl w:val="0"/>
          <w:numId w:val="1"/>
        </w:numPr>
      </w:pPr>
      <w:r>
        <w:t>Evaluación de la situación actual</w:t>
      </w:r>
    </w:p>
    <w:p w:rsidR="007710FC" w:rsidRDefault="007710FC" w:rsidP="00A350D7">
      <w:pPr>
        <w:pStyle w:val="ListParagraph"/>
        <w:numPr>
          <w:ilvl w:val="1"/>
          <w:numId w:val="1"/>
        </w:numPr>
      </w:pPr>
      <w:r>
        <w:t>Procesos, mecanismos, métodos, prácticas, etc., que actualmente funcionan bien, y que se deben mantener. (Agusto)</w:t>
      </w:r>
    </w:p>
    <w:p w:rsidR="007710FC" w:rsidRDefault="007710FC" w:rsidP="00A350D7">
      <w:pPr>
        <w:pStyle w:val="ListParagraph"/>
        <w:numPr>
          <w:ilvl w:val="1"/>
          <w:numId w:val="1"/>
        </w:numPr>
      </w:pPr>
      <w:r>
        <w:t>Problemas u oportunidades de mejora conocidos (incluir indicadores o métricas actuales, si existieran). (José)</w:t>
      </w:r>
    </w:p>
    <w:p w:rsidR="007710FC" w:rsidRDefault="007710FC" w:rsidP="00A350D7">
      <w:pPr>
        <w:pStyle w:val="ListParagraph"/>
        <w:numPr>
          <w:ilvl w:val="1"/>
          <w:numId w:val="1"/>
        </w:numPr>
      </w:pPr>
      <w:r>
        <w:t>Factores clave de éxito actuales. Describirlos. (Luis)</w:t>
      </w:r>
    </w:p>
    <w:p w:rsidR="007710FC" w:rsidRDefault="007710FC" w:rsidP="001176DB">
      <w:pPr>
        <w:pStyle w:val="ListParagraph"/>
        <w:numPr>
          <w:ilvl w:val="1"/>
          <w:numId w:val="1"/>
        </w:numPr>
      </w:pPr>
      <w:r>
        <w:t>Descripción de las fuentes de información utilizadas (rol de las personas entrevistadas,  documentación de procedimientos utilizados, manuales, etc.) (Gab)</w:t>
      </w:r>
    </w:p>
    <w:p w:rsidR="007710FC" w:rsidRDefault="007710FC" w:rsidP="001176DB">
      <w:pPr>
        <w:pStyle w:val="ListParagraph"/>
        <w:numPr>
          <w:ilvl w:val="1"/>
          <w:numId w:val="1"/>
        </w:numPr>
      </w:pPr>
      <w:r>
        <w:t>Evaluación de cumplimiento de las prácticas específicas y genéricas de las siguientes áreas de proceso (utilizando las preguntas presentadas por el profesor durante las clases):</w:t>
      </w:r>
    </w:p>
    <w:p w:rsidR="007710FC" w:rsidRDefault="007710FC" w:rsidP="001176DB">
      <w:pPr>
        <w:pStyle w:val="ListParagraph"/>
        <w:numPr>
          <w:ilvl w:val="2"/>
          <w:numId w:val="1"/>
        </w:numPr>
      </w:pPr>
      <w:r>
        <w:t>PP (Jose</w:t>
      </w:r>
      <w:bookmarkStart w:id="0" w:name="_GoBack"/>
      <w:bookmarkEnd w:id="0"/>
      <w:r>
        <w:t>)</w:t>
      </w:r>
    </w:p>
    <w:p w:rsidR="007710FC" w:rsidRDefault="007710FC" w:rsidP="001176DB">
      <w:pPr>
        <w:pStyle w:val="ListParagraph"/>
        <w:numPr>
          <w:ilvl w:val="2"/>
          <w:numId w:val="1"/>
        </w:numPr>
      </w:pPr>
      <w:r>
        <w:t>PMC (Gab,Augusto,Luis)</w:t>
      </w:r>
    </w:p>
    <w:p w:rsidR="007710FC" w:rsidRDefault="007710FC" w:rsidP="001176DB">
      <w:pPr>
        <w:pStyle w:val="ListParagraph"/>
        <w:numPr>
          <w:ilvl w:val="2"/>
          <w:numId w:val="1"/>
        </w:numPr>
      </w:pPr>
      <w:r>
        <w:t>REQM (Ceci)</w:t>
      </w:r>
    </w:p>
    <w:p w:rsidR="007710FC" w:rsidRDefault="007710FC" w:rsidP="001176DB">
      <w:pPr>
        <w:pStyle w:val="ListParagraph"/>
        <w:numPr>
          <w:ilvl w:val="1"/>
          <w:numId w:val="1"/>
        </w:numPr>
      </w:pPr>
      <w:r>
        <w:t>Presentación de resultados (Jose/Ceci)</w:t>
      </w:r>
    </w:p>
    <w:p w:rsidR="007710FC" w:rsidRDefault="007710FC" w:rsidP="001176DB">
      <w:pPr>
        <w:pStyle w:val="ListParagraph"/>
        <w:numPr>
          <w:ilvl w:val="2"/>
          <w:numId w:val="1"/>
        </w:numPr>
      </w:pPr>
      <w:r>
        <w:t>% de prácticas cumplidas y no cumplidas por cada área de proceso</w:t>
      </w:r>
    </w:p>
    <w:p w:rsidR="007710FC" w:rsidRDefault="007710FC" w:rsidP="001176DB">
      <w:pPr>
        <w:pStyle w:val="ListParagraph"/>
        <w:numPr>
          <w:ilvl w:val="2"/>
          <w:numId w:val="1"/>
        </w:numPr>
      </w:pPr>
      <w:r>
        <w:t>% total de prácticas cumplidas y no cumplidas</w:t>
      </w:r>
    </w:p>
    <w:p w:rsidR="007710FC" w:rsidRDefault="007710FC" w:rsidP="000B3E85">
      <w:pPr>
        <w:ind w:left="1980"/>
      </w:pPr>
      <w:r>
        <w:t>Utilizar gráficas (barra o pie) para mostrar resultados.</w:t>
      </w:r>
    </w:p>
    <w:p w:rsidR="007710FC" w:rsidRDefault="007710FC" w:rsidP="000B3E85">
      <w:pPr>
        <w:pStyle w:val="ListParagraph"/>
        <w:numPr>
          <w:ilvl w:val="1"/>
          <w:numId w:val="1"/>
        </w:numPr>
      </w:pPr>
      <w:r>
        <w:t>Conclusiones: Describan las conclusiones que hayan obtenido del trabajo. Considerar sus conclusiones respecto de la madurez identificada; procesos cuya mejora es prioritaria; indicadores de éxito propuestos (sólo nombrarlos justificando el por qué es necesario medirlos); otras conclusiones.</w:t>
      </w:r>
    </w:p>
    <w:sectPr w:rsidR="007710FC" w:rsidSect="00CB0E6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971B0"/>
    <w:multiLevelType w:val="hybridMultilevel"/>
    <w:tmpl w:val="7A1031F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
    <w:nsid w:val="446D579A"/>
    <w:multiLevelType w:val="hybridMultilevel"/>
    <w:tmpl w:val="9D08D85A"/>
    <w:lvl w:ilvl="0" w:tplc="280A000F">
      <w:start w:val="1"/>
      <w:numFmt w:val="decimal"/>
      <w:lvlText w:val="%1."/>
      <w:lvlJc w:val="left"/>
      <w:pPr>
        <w:ind w:left="720" w:hanging="360"/>
      </w:pPr>
      <w:rPr>
        <w:rFonts w:cs="Times New Roman" w:hint="default"/>
      </w:rPr>
    </w:lvl>
    <w:lvl w:ilvl="1" w:tplc="280A0019">
      <w:start w:val="1"/>
      <w:numFmt w:val="lowerLetter"/>
      <w:lvlText w:val="%2."/>
      <w:lvlJc w:val="left"/>
      <w:pPr>
        <w:ind w:left="1440" w:hanging="360"/>
      </w:pPr>
      <w:rPr>
        <w:rFonts w:cs="Times New Roman"/>
      </w:rPr>
    </w:lvl>
    <w:lvl w:ilvl="2" w:tplc="280A001B">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16112"/>
    <w:rsid w:val="0001157B"/>
    <w:rsid w:val="000B3E85"/>
    <w:rsid w:val="001176DB"/>
    <w:rsid w:val="00174DC8"/>
    <w:rsid w:val="00320E00"/>
    <w:rsid w:val="003724D9"/>
    <w:rsid w:val="004551AD"/>
    <w:rsid w:val="0055287B"/>
    <w:rsid w:val="005D3FC8"/>
    <w:rsid w:val="00617CDA"/>
    <w:rsid w:val="0065332E"/>
    <w:rsid w:val="00653683"/>
    <w:rsid w:val="00696F4A"/>
    <w:rsid w:val="006E253B"/>
    <w:rsid w:val="00716112"/>
    <w:rsid w:val="00726DBA"/>
    <w:rsid w:val="007710FC"/>
    <w:rsid w:val="008B2CC0"/>
    <w:rsid w:val="00A350D7"/>
    <w:rsid w:val="00AA0A70"/>
    <w:rsid w:val="00AE4C52"/>
    <w:rsid w:val="00B21B6A"/>
    <w:rsid w:val="00CA76D4"/>
    <w:rsid w:val="00CB0E66"/>
    <w:rsid w:val="00DC4323"/>
    <w:rsid w:val="00EF7817"/>
    <w:rsid w:val="00F83B16"/>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E66"/>
    <w:pPr>
      <w:spacing w:after="200" w:line="276" w:lineRule="auto"/>
    </w:pPr>
    <w:rPr>
      <w:lang w:val="es-PE"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1611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78</TotalTime>
  <Pages>2</Pages>
  <Words>367</Words>
  <Characters>2024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FamiliaTorresCastill</dc:creator>
  <cp:keywords/>
  <dc:description/>
  <cp:lastModifiedBy>grojas</cp:lastModifiedBy>
  <cp:revision>10</cp:revision>
  <dcterms:created xsi:type="dcterms:W3CDTF">2012-01-04T13:38:00Z</dcterms:created>
  <dcterms:modified xsi:type="dcterms:W3CDTF">2012-09-25T21:48:00Z</dcterms:modified>
</cp:coreProperties>
</file>