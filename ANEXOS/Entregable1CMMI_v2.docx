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C8B" w:rsidRPr="00091066" w:rsidRDefault="00532C8B"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alt="http://www.vootar.com/imgs/elementos/1255541426.jpg" style="position:absolute;margin-left:90pt;margin-top:0;width:174pt;height:128.25pt;z-index:251656192;visibility:visible">
            <v:imagedata r:id="rId7" o:title=""/>
            <w10:wrap type="square"/>
          </v:shape>
        </w:pict>
      </w:r>
    </w:p>
    <w:p w:rsidR="00532C8B" w:rsidRPr="00091066" w:rsidRDefault="00532C8B" w:rsidP="00FE12D7">
      <w:pPr>
        <w:rPr>
          <w:rFonts w:ascii="Arial Narrow" w:hAnsi="Arial Narrow" w:cs="Arial"/>
        </w:rPr>
      </w:pPr>
      <w:r>
        <w:rPr>
          <w:noProof/>
          <w:lang w:eastAsia="es-ES"/>
        </w:rPr>
        <w:pict>
          <v:shape id="Imagen 2" o:spid="_x0000_s1029" type="#_x0000_t75" alt="http://epe.upc.edu.pe/RepositorioAPS/0/2/ZOP/TESTIMONIOS/logoEPE.gif" style="position:absolute;margin-left:306pt;margin-top:2.45pt;width:47.25pt;height:60pt;z-index:251655168;visibility:visible">
            <v:imagedata r:id="rId8" o:title=""/>
            <w10:wrap type="square"/>
          </v:shape>
        </w:pict>
      </w: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r w:rsidRPr="00091066">
        <w:rPr>
          <w:rFonts w:ascii="Arial Narrow" w:hAnsi="Arial Narrow" w:cs="Arial"/>
        </w:rPr>
        <w:t>CURSO: CMMI</w:t>
      </w:r>
    </w:p>
    <w:p w:rsidR="00532C8B" w:rsidRPr="00091066" w:rsidRDefault="00532C8B" w:rsidP="00FE12D7">
      <w:pPr>
        <w:jc w:val="center"/>
        <w:rPr>
          <w:rFonts w:ascii="Arial Narrow" w:hAnsi="Arial Narrow" w:cs="Arial"/>
        </w:rPr>
      </w:pPr>
      <w:r w:rsidRPr="00091066">
        <w:rPr>
          <w:rFonts w:ascii="Arial Narrow" w:hAnsi="Arial Narrow" w:cs="Arial"/>
        </w:rPr>
        <w:t>SECCION:</w:t>
      </w: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r w:rsidRPr="00091066">
        <w:rPr>
          <w:rFonts w:ascii="Arial Narrow" w:hAnsi="Arial Narrow" w:cs="Arial"/>
        </w:rPr>
        <w:t>INTEGRANTES:</w:t>
      </w:r>
    </w:p>
    <w:p w:rsidR="00532C8B" w:rsidRPr="00091066" w:rsidRDefault="00532C8B" w:rsidP="00FE12D7">
      <w:pPr>
        <w:jc w:val="center"/>
        <w:rPr>
          <w:rFonts w:ascii="Arial Narrow" w:hAnsi="Arial Narrow" w:cs="Arial"/>
        </w:rPr>
      </w:pPr>
      <w:r w:rsidRPr="00091066">
        <w:rPr>
          <w:rFonts w:ascii="Arial Narrow" w:hAnsi="Arial Narrow" w:cs="Arial"/>
        </w:rPr>
        <w:t>ROJAS MUNIVE GABRIELA</w:t>
      </w:r>
    </w:p>
    <w:p w:rsidR="00532C8B" w:rsidRPr="00091066" w:rsidRDefault="00532C8B" w:rsidP="00FE12D7">
      <w:pPr>
        <w:jc w:val="center"/>
        <w:rPr>
          <w:rFonts w:ascii="Arial Narrow" w:hAnsi="Arial Narrow" w:cs="Arial"/>
        </w:rPr>
      </w:pPr>
      <w:r w:rsidRPr="00091066">
        <w:rPr>
          <w:rFonts w:ascii="Arial Narrow" w:hAnsi="Arial Narrow" w:cs="Arial"/>
        </w:rPr>
        <w:t>SUAREZ GUTIERREZ AUGUSTO</w:t>
      </w:r>
    </w:p>
    <w:p w:rsidR="00532C8B" w:rsidRPr="00091066" w:rsidRDefault="00532C8B" w:rsidP="00FE12D7">
      <w:pPr>
        <w:jc w:val="center"/>
        <w:rPr>
          <w:rFonts w:ascii="Arial Narrow" w:hAnsi="Arial Narrow" w:cs="Arial"/>
        </w:rPr>
      </w:pPr>
      <w:r w:rsidRPr="00091066">
        <w:rPr>
          <w:rFonts w:ascii="Arial Narrow" w:hAnsi="Arial Narrow" w:cs="Arial"/>
        </w:rPr>
        <w:t>RAMIREZ GUZMÁN CECILIA</w:t>
      </w:r>
    </w:p>
    <w:p w:rsidR="00532C8B" w:rsidRPr="00091066" w:rsidRDefault="00532C8B" w:rsidP="00FE12D7">
      <w:pPr>
        <w:jc w:val="center"/>
        <w:rPr>
          <w:rFonts w:ascii="Arial Narrow" w:hAnsi="Arial Narrow" w:cs="Arial"/>
        </w:rPr>
      </w:pPr>
      <w:r w:rsidRPr="00091066">
        <w:rPr>
          <w:rFonts w:ascii="Arial Narrow" w:hAnsi="Arial Narrow" w:cs="Arial"/>
        </w:rPr>
        <w:t>DEL RIO JOSE</w:t>
      </w:r>
    </w:p>
    <w:p w:rsidR="00532C8B" w:rsidRPr="00091066" w:rsidRDefault="00532C8B" w:rsidP="00FE12D7">
      <w:pPr>
        <w:jc w:val="center"/>
        <w:rPr>
          <w:rFonts w:ascii="Arial Narrow" w:hAnsi="Arial Narrow" w:cs="Arial"/>
        </w:rPr>
      </w:pPr>
      <w:r w:rsidRPr="00091066">
        <w:rPr>
          <w:rFonts w:ascii="Arial Narrow" w:hAnsi="Arial Narrow" w:cs="Arial"/>
        </w:rPr>
        <w:t>AGUAYO LUIS</w:t>
      </w:r>
    </w:p>
    <w:p w:rsidR="00532C8B" w:rsidRPr="00091066" w:rsidRDefault="00532C8B" w:rsidP="00FE12D7">
      <w:pPr>
        <w:jc w:val="cente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jc w:val="center"/>
        <w:rPr>
          <w:rFonts w:ascii="Arial Narrow" w:hAnsi="Arial Narrow" w:cs="Arial"/>
        </w:rPr>
      </w:pPr>
      <w:r w:rsidRPr="00091066">
        <w:rPr>
          <w:rFonts w:ascii="Arial Narrow" w:hAnsi="Arial Narrow" w:cs="Arial"/>
        </w:rPr>
        <w:t>PROFESOR : TORRES PARODI JUAN C.</w:t>
      </w: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jc w:val="center"/>
        <w:rPr>
          <w:rFonts w:ascii="Arial Narrow" w:hAnsi="Arial Narrow" w:cs="Arial"/>
        </w:rPr>
      </w:pPr>
      <w:r w:rsidRPr="00091066">
        <w:rPr>
          <w:rFonts w:ascii="Arial Narrow" w:hAnsi="Arial Narrow" w:cs="Arial"/>
        </w:rPr>
        <w:t>Lima, Septiembre del 2012</w:t>
      </w:r>
    </w:p>
    <w:p w:rsidR="00532C8B" w:rsidRPr="00091066" w:rsidRDefault="00532C8B" w:rsidP="00FE12D7">
      <w:pPr>
        <w:jc w:val="center"/>
        <w:rPr>
          <w:rFonts w:ascii="Arial Narrow" w:hAnsi="Arial Narrow" w:cs="Arial"/>
        </w:rPr>
      </w:pPr>
    </w:p>
    <w:p w:rsidR="00532C8B" w:rsidRPr="00091066" w:rsidRDefault="00532C8B" w:rsidP="00FE12D7">
      <w:pPr>
        <w:jc w:val="center"/>
        <w:rPr>
          <w:rFonts w:ascii="Arial Narrow" w:hAnsi="Arial Narrow" w:cs="Arial"/>
        </w:rPr>
      </w:pPr>
      <w:r w:rsidRPr="00091066">
        <w:rPr>
          <w:rFonts w:ascii="Arial Narrow" w:hAnsi="Arial Narrow" w:cs="Arial"/>
        </w:rPr>
        <w:t>CONTENIDO</w:t>
      </w:r>
    </w:p>
    <w:p w:rsidR="00532C8B" w:rsidRPr="00091066" w:rsidRDefault="00532C8B" w:rsidP="00FE12D7">
      <w:pPr>
        <w:rPr>
          <w:rFonts w:ascii="Arial Narrow" w:hAnsi="Arial Narrow" w:cs="Arial"/>
        </w:rPr>
      </w:pPr>
    </w:p>
    <w:p w:rsidR="00532C8B" w:rsidRDefault="00532C8B">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26579" w:history="1">
        <w:r w:rsidRPr="007E3B7E">
          <w:rPr>
            <w:rStyle w:val="Hyperlink"/>
            <w:rFonts w:ascii="Arial Narrow" w:hAnsi="Arial Narrow"/>
          </w:rPr>
          <w:t>CAPITULO 2: OBJETO DE ESTUDIO</w:t>
        </w:r>
        <w:r>
          <w:rPr>
            <w:webHidden/>
          </w:rPr>
          <w:tab/>
        </w:r>
        <w:r>
          <w:rPr>
            <w:webHidden/>
          </w:rPr>
          <w:fldChar w:fldCharType="begin"/>
        </w:r>
        <w:r>
          <w:rPr>
            <w:webHidden/>
          </w:rPr>
          <w:instrText xml:space="preserve"> PAGEREF _Toc336326579 \h </w:instrText>
        </w:r>
        <w:r>
          <w:rPr>
            <w:webHidden/>
          </w:rPr>
          <w:fldChar w:fldCharType="separate"/>
        </w:r>
        <w:r>
          <w:rPr>
            <w:webHidden/>
          </w:rPr>
          <w:t>3</w:t>
        </w:r>
        <w:r>
          <w:rPr>
            <w:webHidden/>
          </w:rPr>
          <w:fldChar w:fldCharType="end"/>
        </w:r>
      </w:hyperlink>
    </w:p>
    <w:p w:rsidR="00532C8B" w:rsidRDefault="00532C8B">
      <w:pPr>
        <w:pStyle w:val="TOC2"/>
        <w:tabs>
          <w:tab w:val="left" w:pos="720"/>
          <w:tab w:val="right" w:leader="dot" w:pos="9171"/>
        </w:tabs>
        <w:rPr>
          <w:rFonts w:ascii="Times New Roman" w:hAnsi="Times New Roman"/>
          <w:noProof/>
          <w:sz w:val="24"/>
          <w:szCs w:val="24"/>
          <w:lang w:eastAsia="es-ES"/>
        </w:rPr>
      </w:pPr>
      <w:hyperlink w:anchor="_Toc336326580" w:history="1">
        <w:r w:rsidRPr="007E3B7E">
          <w:rPr>
            <w:rStyle w:val="Hyperlink"/>
            <w:rFonts w:ascii="Arial Narrow" w:hAnsi="Arial Narrow"/>
            <w:noProof/>
          </w:rPr>
          <w:t>1.1</w:t>
        </w:r>
        <w:r>
          <w:rPr>
            <w:rFonts w:ascii="Times New Roman" w:hAnsi="Times New Roman"/>
            <w:noProof/>
            <w:sz w:val="24"/>
            <w:szCs w:val="24"/>
            <w:lang w:eastAsia="es-ES"/>
          </w:rPr>
          <w:tab/>
        </w:r>
        <w:r w:rsidRPr="007E3B7E">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_Toc336326580 \h </w:instrText>
        </w:r>
        <w:r>
          <w:rPr>
            <w:noProof/>
          </w:rPr>
        </w:r>
        <w:r>
          <w:rPr>
            <w:noProof/>
            <w:webHidden/>
          </w:rPr>
          <w:fldChar w:fldCharType="separate"/>
        </w:r>
        <w:r>
          <w:rPr>
            <w:noProof/>
            <w:webHidden/>
          </w:rPr>
          <w:t>3</w:t>
        </w:r>
        <w:r>
          <w:rPr>
            <w:noProof/>
            <w:webHidden/>
          </w:rPr>
          <w:fldChar w:fldCharType="end"/>
        </w:r>
      </w:hyperlink>
    </w:p>
    <w:p w:rsidR="00532C8B" w:rsidRDefault="00532C8B">
      <w:pPr>
        <w:pStyle w:val="TOC2"/>
        <w:tabs>
          <w:tab w:val="left" w:pos="720"/>
          <w:tab w:val="right" w:leader="dot" w:pos="9171"/>
        </w:tabs>
        <w:rPr>
          <w:rFonts w:ascii="Times New Roman" w:hAnsi="Times New Roman"/>
          <w:noProof/>
          <w:sz w:val="24"/>
          <w:szCs w:val="24"/>
          <w:lang w:eastAsia="es-ES"/>
        </w:rPr>
      </w:pPr>
      <w:hyperlink w:anchor="_Toc336326581"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_Toc336326581 \h </w:instrText>
        </w:r>
        <w:r>
          <w:rPr>
            <w:noProof/>
          </w:rPr>
        </w:r>
        <w:r>
          <w:rPr>
            <w:noProof/>
            <w:webHidden/>
          </w:rPr>
          <w:fldChar w:fldCharType="separate"/>
        </w:r>
        <w:r>
          <w:rPr>
            <w:noProof/>
            <w:webHidden/>
          </w:rPr>
          <w:t>5</w:t>
        </w:r>
        <w:r>
          <w:rPr>
            <w:noProof/>
            <w:webHidden/>
          </w:rPr>
          <w:fldChar w:fldCharType="end"/>
        </w:r>
      </w:hyperlink>
    </w:p>
    <w:p w:rsidR="00532C8B" w:rsidRDefault="00532C8B">
      <w:pPr>
        <w:pStyle w:val="TOC2"/>
        <w:tabs>
          <w:tab w:val="left" w:pos="720"/>
          <w:tab w:val="right" w:leader="dot" w:pos="9171"/>
        </w:tabs>
        <w:rPr>
          <w:rFonts w:ascii="Times New Roman" w:hAnsi="Times New Roman"/>
          <w:noProof/>
          <w:sz w:val="24"/>
          <w:szCs w:val="24"/>
          <w:lang w:eastAsia="es-ES"/>
        </w:rPr>
      </w:pPr>
      <w:hyperlink w:anchor="_Toc336326582" w:history="1">
        <w:r w:rsidRPr="007E3B7E">
          <w:rPr>
            <w:rStyle w:val="Hyperlink"/>
            <w:rFonts w:ascii="Arial Narrow" w:hAnsi="Arial Narrow"/>
            <w:noProof/>
          </w:rPr>
          <w:t>1.3</w:t>
        </w:r>
        <w:r>
          <w:rPr>
            <w:rFonts w:ascii="Times New Roman" w:hAnsi="Times New Roman"/>
            <w:noProof/>
            <w:sz w:val="24"/>
            <w:szCs w:val="24"/>
            <w:lang w:eastAsia="es-ES"/>
          </w:rPr>
          <w:tab/>
        </w:r>
        <w:r w:rsidRPr="007E3B7E">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_Toc336326582 \h </w:instrText>
        </w:r>
        <w:r>
          <w:rPr>
            <w:noProof/>
          </w:rPr>
        </w:r>
        <w:r>
          <w:rPr>
            <w:noProof/>
            <w:webHidden/>
          </w:rPr>
          <w:fldChar w:fldCharType="separate"/>
        </w:r>
        <w:r>
          <w:rPr>
            <w:noProof/>
            <w:webHidden/>
          </w:rPr>
          <w:t>5</w:t>
        </w:r>
        <w:r>
          <w:rPr>
            <w:noProof/>
            <w:webHidden/>
          </w:rPr>
          <w:fldChar w:fldCharType="end"/>
        </w:r>
      </w:hyperlink>
    </w:p>
    <w:p w:rsidR="00532C8B" w:rsidRDefault="00532C8B">
      <w:pPr>
        <w:pStyle w:val="TOC2"/>
        <w:tabs>
          <w:tab w:val="left" w:pos="720"/>
          <w:tab w:val="right" w:leader="dot" w:pos="9171"/>
        </w:tabs>
        <w:rPr>
          <w:rFonts w:ascii="Times New Roman" w:hAnsi="Times New Roman"/>
          <w:noProof/>
          <w:sz w:val="24"/>
          <w:szCs w:val="24"/>
          <w:lang w:eastAsia="es-ES"/>
        </w:rPr>
      </w:pPr>
      <w:hyperlink w:anchor="_Toc336326583" w:history="1">
        <w:r w:rsidRPr="007E3B7E">
          <w:rPr>
            <w:rStyle w:val="Hyperlink"/>
            <w:rFonts w:ascii="Arial Narrow" w:hAnsi="Arial Narrow"/>
            <w:noProof/>
          </w:rPr>
          <w:t>1.2</w:t>
        </w:r>
        <w:r>
          <w:rPr>
            <w:rFonts w:ascii="Times New Roman" w:hAnsi="Times New Roman"/>
            <w:noProof/>
            <w:sz w:val="24"/>
            <w:szCs w:val="24"/>
            <w:lang w:eastAsia="es-ES"/>
          </w:rPr>
          <w:tab/>
        </w:r>
        <w:r w:rsidRPr="007E3B7E">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_Toc336326583 \h </w:instrText>
        </w:r>
        <w:r>
          <w:rPr>
            <w:noProof/>
          </w:rPr>
        </w:r>
        <w:r>
          <w:rPr>
            <w:noProof/>
            <w:webHidden/>
          </w:rPr>
          <w:fldChar w:fldCharType="separate"/>
        </w:r>
        <w:r>
          <w:rPr>
            <w:noProof/>
            <w:webHidden/>
          </w:rPr>
          <w:t>6</w:t>
        </w:r>
        <w:r>
          <w:rPr>
            <w:noProof/>
            <w:webHidden/>
          </w:rPr>
          <w:fldChar w:fldCharType="end"/>
        </w:r>
      </w:hyperlink>
    </w:p>
    <w:p w:rsidR="00532C8B" w:rsidRDefault="00532C8B">
      <w:pPr>
        <w:pStyle w:val="TOC1"/>
        <w:rPr>
          <w:rFonts w:ascii="Times New Roman" w:hAnsi="Times New Roman"/>
          <w:sz w:val="24"/>
          <w:szCs w:val="24"/>
          <w:lang w:eastAsia="es-ES"/>
        </w:rPr>
      </w:pPr>
      <w:hyperlink w:anchor="_Toc336326585" w:history="1">
        <w:r w:rsidRPr="007E3B7E">
          <w:rPr>
            <w:rStyle w:val="Hyperlink"/>
            <w:rFonts w:ascii="Arial Narrow" w:hAnsi="Arial Narrow"/>
          </w:rPr>
          <w:t>CAPITULO 3: ALCANCE DE EVALUACION</w:t>
        </w:r>
        <w:r>
          <w:rPr>
            <w:webHidden/>
          </w:rPr>
          <w:tab/>
        </w:r>
        <w:r>
          <w:rPr>
            <w:webHidden/>
          </w:rPr>
          <w:fldChar w:fldCharType="begin"/>
        </w:r>
        <w:r>
          <w:rPr>
            <w:webHidden/>
          </w:rPr>
          <w:instrText xml:space="preserve"> PAGEREF _Toc336326585 \h </w:instrText>
        </w:r>
        <w:r>
          <w:rPr>
            <w:webHidden/>
          </w:rPr>
          <w:fldChar w:fldCharType="separate"/>
        </w:r>
        <w:r>
          <w:rPr>
            <w:webHidden/>
          </w:rPr>
          <w:t>10</w:t>
        </w:r>
        <w:r>
          <w:rPr>
            <w:webHidden/>
          </w:rPr>
          <w:fldChar w:fldCharType="end"/>
        </w:r>
      </w:hyperlink>
    </w:p>
    <w:p w:rsidR="00532C8B" w:rsidRDefault="00532C8B">
      <w:pPr>
        <w:pStyle w:val="TOC1"/>
        <w:rPr>
          <w:rFonts w:ascii="Times New Roman" w:hAnsi="Times New Roman"/>
          <w:sz w:val="24"/>
          <w:szCs w:val="24"/>
          <w:lang w:eastAsia="es-ES"/>
        </w:rPr>
      </w:pPr>
      <w:hyperlink w:anchor="_Toc336326586" w:history="1">
        <w:r w:rsidRPr="007E3B7E">
          <w:rPr>
            <w:rStyle w:val="Hyperlink"/>
            <w:rFonts w:ascii="Arial Narrow" w:hAnsi="Arial Narrow"/>
          </w:rPr>
          <w:t>CAPITULO 4: FACTIBILIDAD DE CAMBIO</w:t>
        </w:r>
        <w:r>
          <w:rPr>
            <w:webHidden/>
          </w:rPr>
          <w:tab/>
        </w:r>
        <w:r>
          <w:rPr>
            <w:webHidden/>
          </w:rPr>
          <w:fldChar w:fldCharType="begin"/>
        </w:r>
        <w:r>
          <w:rPr>
            <w:webHidden/>
          </w:rPr>
          <w:instrText xml:space="preserve"> PAGEREF _Toc336326586 \h </w:instrText>
        </w:r>
        <w:r>
          <w:rPr>
            <w:webHidden/>
          </w:rPr>
          <w:fldChar w:fldCharType="separate"/>
        </w:r>
        <w:r>
          <w:rPr>
            <w:webHidden/>
          </w:rPr>
          <w:t>12</w:t>
        </w:r>
        <w:r>
          <w:rPr>
            <w:webHidden/>
          </w:rPr>
          <w:fldChar w:fldCharType="end"/>
        </w:r>
      </w:hyperlink>
    </w:p>
    <w:p w:rsidR="00532C8B" w:rsidRDefault="00532C8B">
      <w:pPr>
        <w:pStyle w:val="TOC1"/>
        <w:rPr>
          <w:rFonts w:ascii="Times New Roman" w:hAnsi="Times New Roman"/>
          <w:sz w:val="24"/>
          <w:szCs w:val="24"/>
          <w:lang w:eastAsia="es-ES"/>
        </w:rPr>
      </w:pPr>
      <w:hyperlink w:anchor="_Toc336326587" w:history="1">
        <w:r w:rsidRPr="007E3B7E">
          <w:rPr>
            <w:rStyle w:val="Hyperlink"/>
            <w:rFonts w:ascii="Arial Narrow" w:hAnsi="Arial Narrow"/>
          </w:rPr>
          <w:t>CAPITULO 5: EVALUACION DE LA SITUACION ACTUAL</w:t>
        </w:r>
        <w:r>
          <w:rPr>
            <w:webHidden/>
          </w:rPr>
          <w:tab/>
        </w:r>
        <w:r>
          <w:rPr>
            <w:webHidden/>
          </w:rPr>
          <w:fldChar w:fldCharType="begin"/>
        </w:r>
        <w:r>
          <w:rPr>
            <w:webHidden/>
          </w:rPr>
          <w:instrText xml:space="preserve"> PAGEREF _Toc336326587 \h </w:instrText>
        </w:r>
        <w:r>
          <w:rPr>
            <w:webHidden/>
          </w:rPr>
          <w:fldChar w:fldCharType="separate"/>
        </w:r>
        <w:r>
          <w:rPr>
            <w:webHidden/>
          </w:rPr>
          <w:t>15</w:t>
        </w:r>
        <w:r>
          <w:rPr>
            <w:webHidden/>
          </w:rPr>
          <w:fldChar w:fldCharType="end"/>
        </w:r>
      </w:hyperlink>
    </w:p>
    <w:p w:rsidR="00532C8B" w:rsidRPr="00091066" w:rsidRDefault="00532C8B" w:rsidP="00FE12D7">
      <w:pPr>
        <w:rPr>
          <w:rFonts w:ascii="Arial Narrow" w:hAnsi="Arial Narrow" w:cs="Arial"/>
        </w:rPr>
      </w:pPr>
      <w:r w:rsidRPr="00091066">
        <w:rPr>
          <w:rFonts w:cs="Arial"/>
        </w:rPr>
        <w:fldChar w:fldCharType="end"/>
      </w: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0" type="#_x0000_t202" style="position:absolute;margin-left:43.55pt;margin-top:19.9pt;width:378pt;height:90pt;z-index:251657216" filled="f">
            <v:textbox>
              <w:txbxContent>
                <w:p w:rsidR="00532C8B" w:rsidRDefault="00532C8B" w:rsidP="00FE12D7"/>
              </w:txbxContent>
            </v:textbox>
          </v:shape>
        </w:pict>
      </w:r>
    </w:p>
    <w:p w:rsidR="00532C8B" w:rsidRPr="00091066" w:rsidRDefault="00532C8B" w:rsidP="00FE12D7">
      <w:pPr>
        <w:rPr>
          <w:rFonts w:ascii="Arial Narrow" w:hAnsi="Arial Narrow"/>
        </w:rPr>
      </w:pPr>
    </w:p>
    <w:p w:rsidR="00532C8B" w:rsidRPr="00091066" w:rsidRDefault="00532C8B" w:rsidP="00FE12D7">
      <w:pPr>
        <w:pStyle w:val="Heading1"/>
        <w:ind w:left="180"/>
        <w:jc w:val="center"/>
        <w:rPr>
          <w:rFonts w:ascii="Arial Narrow" w:hAnsi="Arial Narrow"/>
          <w:sz w:val="28"/>
          <w:szCs w:val="28"/>
        </w:rPr>
      </w:pPr>
      <w:bookmarkStart w:id="22" w:name="_Toc336326579"/>
      <w:r w:rsidRPr="00091066">
        <w:rPr>
          <w:rFonts w:ascii="Arial Narrow" w:hAnsi="Arial Narrow"/>
          <w:sz w:val="28"/>
          <w:szCs w:val="28"/>
        </w:rPr>
        <w:t>CAPITULO 2: OBJETO DE ESTUDIO</w:t>
      </w:r>
      <w:bookmarkEnd w:id="22"/>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pStyle w:val="Heading2"/>
        <w:numPr>
          <w:ilvl w:val="1"/>
          <w:numId w:val="2"/>
        </w:numPr>
        <w:rPr>
          <w:rFonts w:ascii="Arial Narrow" w:hAnsi="Arial Narrow"/>
          <w:i w:val="0"/>
          <w:sz w:val="22"/>
          <w:szCs w:val="22"/>
        </w:rPr>
      </w:pPr>
      <w:bookmarkStart w:id="23" w:name="_Toc336326580"/>
      <w:r w:rsidRPr="00091066">
        <w:rPr>
          <w:rFonts w:ascii="Arial Narrow" w:hAnsi="Arial Narrow"/>
          <w:i w:val="0"/>
          <w:sz w:val="22"/>
          <w:szCs w:val="22"/>
        </w:rPr>
        <w:t>Descripción de la Organización objetivo</w:t>
      </w:r>
      <w:bookmarkEnd w:id="23"/>
      <w:r w:rsidRPr="00091066">
        <w:rPr>
          <w:rFonts w:ascii="Arial Narrow" w:hAnsi="Arial Narrow"/>
          <w:i w:val="0"/>
          <w:sz w:val="22"/>
          <w:szCs w:val="22"/>
        </w:rPr>
        <w:t xml:space="preserve"> </w:t>
      </w:r>
    </w:p>
    <w:p w:rsidR="00532C8B" w:rsidRPr="00091066" w:rsidRDefault="00532C8B" w:rsidP="00FE12D7">
      <w:pPr>
        <w:rPr>
          <w:rFonts w:ascii="Arial Narrow" w:hAnsi="Arial Narrow"/>
        </w:rPr>
      </w:pPr>
    </w:p>
    <w:p w:rsidR="00532C8B" w:rsidRPr="00091066" w:rsidRDefault="00532C8B"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532C8B" w:rsidRPr="00091066" w:rsidRDefault="00532C8B" w:rsidP="00FE12D7">
      <w:pPr>
        <w:jc w:val="both"/>
        <w:rPr>
          <w:rFonts w:ascii="Arial Narrow" w:hAnsi="Arial Narrow" w:cs="Arial"/>
        </w:rPr>
      </w:pPr>
      <w:r w:rsidRPr="00091066">
        <w:rPr>
          <w:rFonts w:ascii="Arial Narrow" w:hAnsi="Arial Narrow" w:cs="Arial"/>
        </w:rPr>
        <w:br/>
        <w:t xml:space="preserve">Para el cumplimiento de sus objetivos y funciones cuenta con autonomía técnica y de gestión, establecido en su Ley de creación. </w:t>
      </w:r>
    </w:p>
    <w:p w:rsidR="00532C8B" w:rsidRPr="00091066" w:rsidRDefault="00532C8B" w:rsidP="00FE12D7">
      <w:pPr>
        <w:rPr>
          <w:rFonts w:ascii="Arial Narrow" w:hAnsi="Arial Narrow" w:cs="Arial"/>
        </w:rPr>
      </w:pPr>
      <w:r w:rsidRPr="00091066">
        <w:rPr>
          <w:rFonts w:ascii="Arial Narrow" w:hAnsi="Arial Narrow" w:cs="Arial"/>
        </w:rPr>
        <w:t>¿Quienes somos?</w:t>
      </w:r>
    </w:p>
    <w:tbl>
      <w:tblPr>
        <w:tblW w:w="5000" w:type="pct"/>
        <w:tblCellSpacing w:w="0" w:type="dxa"/>
        <w:tblCellMar>
          <w:left w:w="0" w:type="dxa"/>
          <w:right w:w="0" w:type="dxa"/>
        </w:tblCellMar>
        <w:tblLook w:val="00A0"/>
      </w:tblPr>
      <w:tblGrid>
        <w:gridCol w:w="9181"/>
      </w:tblGrid>
      <w:tr w:rsidR="00532C8B" w:rsidRPr="00091066" w:rsidTr="00AE66C2">
        <w:trPr>
          <w:tblCellSpacing w:w="0" w:type="dxa"/>
        </w:trPr>
        <w:tc>
          <w:tcPr>
            <w:tcW w:w="0" w:type="auto"/>
            <w:vAlign w:val="center"/>
          </w:tcPr>
          <w:tbl>
            <w:tblPr>
              <w:tblW w:w="5000" w:type="pct"/>
              <w:tblCellSpacing w:w="0" w:type="dxa"/>
              <w:tblCellMar>
                <w:left w:w="0" w:type="dxa"/>
                <w:right w:w="0" w:type="dxa"/>
              </w:tblCellMar>
              <w:tblLook w:val="00A0"/>
            </w:tblPr>
            <w:tblGrid>
              <w:gridCol w:w="9181"/>
            </w:tblGrid>
            <w:tr w:rsidR="00532C8B" w:rsidRPr="00091066" w:rsidTr="00AE66C2">
              <w:trPr>
                <w:tblCellSpacing w:w="0" w:type="dxa"/>
              </w:trPr>
              <w:tc>
                <w:tcPr>
                  <w:tcW w:w="0" w:type="auto"/>
                  <w:vAlign w:val="center"/>
                </w:tcPr>
                <w:p w:rsidR="00532C8B" w:rsidRPr="00091066" w:rsidRDefault="00532C8B" w:rsidP="00AE66C2">
                  <w:pPr>
                    <w:jc w:val="both"/>
                    <w:rPr>
                      <w:rFonts w:ascii="Arial Narrow" w:hAnsi="Arial Narrow" w:cs="Arial"/>
                    </w:rPr>
                  </w:pPr>
                  <w:r w:rsidRPr="00091066">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El 5 de Abril de 1990, por Decreto Ley Nº 563 se modifica el artículo 56º de la Ley del Poder Ejecutivo (Decreto Ley Nº 560) que amplia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532C8B" w:rsidRPr="00091066" w:rsidRDefault="00532C8B" w:rsidP="00AE66C2">
                  <w:pPr>
                    <w:jc w:val="both"/>
                    <w:rPr>
                      <w:rFonts w:ascii="Arial Narrow" w:hAnsi="Arial Narrow" w:cs="Arial"/>
                    </w:rPr>
                  </w:pPr>
                  <w:r w:rsidRPr="00091066">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532C8B" w:rsidRPr="00091066" w:rsidRDefault="00532C8B" w:rsidP="00AE66C2">
                  <w:pPr>
                    <w:jc w:val="both"/>
                    <w:rPr>
                      <w:rFonts w:ascii="Arial Narrow" w:hAnsi="Arial Narrow" w:cs="Arial"/>
                    </w:rPr>
                  </w:pPr>
                  <w:r w:rsidRPr="00091066">
                    <w:rPr>
                      <w:rFonts w:ascii="Arial Narrow" w:hAnsi="Arial Narrow" w:cs="Arial"/>
                    </w:rPr>
                    <w:b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532C8B" w:rsidRPr="00091066" w:rsidRDefault="00532C8B" w:rsidP="00AE66C2">
                  <w:pPr>
                    <w:jc w:val="both"/>
                    <w:rPr>
                      <w:rFonts w:ascii="Arial Narrow" w:hAnsi="Arial Narrow" w:cs="Arial"/>
                    </w:rPr>
                  </w:pPr>
                  <w:r w:rsidRPr="00091066">
                    <w:rPr>
                      <w:rFonts w:ascii="Arial Narrow" w:hAnsi="Arial Narrow" w:cs="Arial"/>
                    </w:rPr>
                    <w:b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xml:space="preserve">, fusionan la Subjefatura de Informática del Instituto Nacional de Estadística e Informática - INEI y la Presidencia del Consejo de Ministros, a través de su Secretaria de Gestión Pública. </w:t>
                  </w:r>
                </w:p>
              </w:tc>
            </w:tr>
          </w:tbl>
          <w:p w:rsidR="00532C8B" w:rsidRPr="00091066" w:rsidRDefault="00532C8B" w:rsidP="00AE66C2">
            <w:pPr>
              <w:rPr>
                <w:rFonts w:ascii="Arial Narrow" w:hAnsi="Arial Narrow" w:cs="Arial"/>
              </w:rPr>
            </w:pPr>
          </w:p>
        </w:tc>
      </w:tr>
    </w:tbl>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rPr>
      </w:pPr>
    </w:p>
    <w:p w:rsidR="00532C8B" w:rsidRPr="00091066" w:rsidRDefault="00532C8B" w:rsidP="00FE12D7">
      <w:pPr>
        <w:pStyle w:val="Heading2"/>
        <w:numPr>
          <w:ilvl w:val="1"/>
          <w:numId w:val="2"/>
        </w:numPr>
        <w:rPr>
          <w:rFonts w:ascii="Arial Narrow" w:hAnsi="Arial Narrow"/>
          <w:i w:val="0"/>
          <w:sz w:val="22"/>
          <w:szCs w:val="22"/>
        </w:rPr>
      </w:pPr>
      <w:bookmarkStart w:id="24" w:name="_Toc336326581"/>
      <w:r w:rsidRPr="00091066">
        <w:rPr>
          <w:rFonts w:ascii="Arial Narrow" w:hAnsi="Arial Narrow"/>
          <w:i w:val="0"/>
          <w:sz w:val="22"/>
          <w:szCs w:val="22"/>
        </w:rPr>
        <w:t>Misión</w:t>
      </w:r>
      <w:bookmarkEnd w:id="24"/>
    </w:p>
    <w:p w:rsidR="00532C8B" w:rsidRPr="00091066" w:rsidRDefault="00532C8B"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532C8B" w:rsidRPr="00091066" w:rsidRDefault="00532C8B" w:rsidP="00FE12D7">
      <w:pPr>
        <w:pStyle w:val="Heading2"/>
        <w:numPr>
          <w:ilvl w:val="1"/>
          <w:numId w:val="2"/>
        </w:numPr>
        <w:rPr>
          <w:rFonts w:ascii="Arial Narrow" w:hAnsi="Arial Narrow"/>
          <w:i w:val="0"/>
          <w:sz w:val="22"/>
          <w:szCs w:val="22"/>
        </w:rPr>
      </w:pPr>
      <w:bookmarkStart w:id="25" w:name="_Toc336326582"/>
      <w:r w:rsidRPr="00091066">
        <w:rPr>
          <w:rFonts w:ascii="Arial Narrow" w:hAnsi="Arial Narrow"/>
          <w:i w:val="0"/>
          <w:sz w:val="22"/>
          <w:szCs w:val="22"/>
        </w:rPr>
        <w:t>Visión</w:t>
      </w:r>
      <w:bookmarkEnd w:id="25"/>
    </w:p>
    <w:p w:rsidR="00532C8B" w:rsidRPr="00091066" w:rsidRDefault="00532C8B" w:rsidP="00FE12D7">
      <w:pPr>
        <w:jc w:val="both"/>
        <w:rPr>
          <w:rFonts w:ascii="Arial Narrow" w:hAnsi="Arial Narrow" w:cs="Arial"/>
          <w:b/>
          <w:bCs/>
          <w:iCs/>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r w:rsidRPr="00091066">
        <w:rPr>
          <w:rFonts w:ascii="Arial Narrow" w:hAnsi="Arial Narrow" w:cs="Arial"/>
        </w:rPr>
        <w:br/>
      </w:r>
      <w:r w:rsidRPr="00091066">
        <w:rPr>
          <w:rFonts w:ascii="Arial Narrow" w:hAnsi="Arial Narrow" w:cs="Arial"/>
          <w:b/>
          <w:bCs/>
          <w:iCs/>
        </w:rPr>
        <w:t>1.4 Organigrama</w:t>
      </w:r>
    </w:p>
    <w:p w:rsidR="00532C8B" w:rsidRPr="00091066" w:rsidRDefault="00532C8B" w:rsidP="00FE12D7">
      <w:pPr>
        <w:jc w:val="both"/>
        <w:rPr>
          <w:rFonts w:ascii="Arial Narrow" w:hAnsi="Arial Narrow" w:cs="Arial"/>
        </w:rPr>
      </w:pPr>
      <w:r w:rsidRPr="00091066">
        <w:rPr>
          <w:rFonts w:ascii="Arial Narrow" w:hAnsi="Arial Narrow" w:cs="Arial"/>
          <w:noProof/>
          <w:lang w:eastAsia="es-ES"/>
        </w:rPr>
        <w:pict>
          <v:shape id="Imagen 1" o:spid="_x0000_i1025" type="#_x0000_t75" style="width:408.75pt;height:284.2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532C8B" w:rsidRPr="00091066" w:rsidRDefault="00532C8B" w:rsidP="00FE12D7">
      <w:pPr>
        <w:rPr>
          <w:rFonts w:ascii="Arial Narrow" w:hAnsi="Arial Narrow" w:cs="Arial"/>
          <w:highlight w:val="yellow"/>
        </w:rPr>
      </w:pPr>
      <w:r w:rsidRPr="00091066">
        <w:rPr>
          <w:rStyle w:val="FootnoteReference"/>
          <w:rFonts w:ascii="Arial Narrow" w:hAnsi="Arial Narrow" w:cs="Arial"/>
          <w:highlight w:val="yellow"/>
        </w:rPr>
        <w:footnoteReference w:id="1"/>
      </w:r>
    </w:p>
    <w:p w:rsidR="00532C8B" w:rsidRPr="00091066" w:rsidRDefault="00532C8B" w:rsidP="00FE12D7">
      <w:pPr>
        <w:rPr>
          <w:rFonts w:ascii="Arial Narrow" w:hAnsi="Arial Narrow" w:cs="Arial"/>
          <w:highlight w:val="yellow"/>
        </w:rPr>
      </w:pPr>
    </w:p>
    <w:p w:rsidR="00532C8B" w:rsidRPr="00091066" w:rsidRDefault="00532C8B" w:rsidP="00FE12D7">
      <w:pPr>
        <w:rPr>
          <w:rFonts w:ascii="Arial Narrow" w:hAnsi="Arial Narrow" w:cs="Arial"/>
          <w:highlight w:val="yellow"/>
        </w:rPr>
      </w:pPr>
    </w:p>
    <w:p w:rsidR="00532C8B" w:rsidRPr="00091066" w:rsidRDefault="00532C8B" w:rsidP="00FE12D7">
      <w:pPr>
        <w:rPr>
          <w:rFonts w:ascii="Arial Narrow" w:hAnsi="Arial Narrow" w:cs="Arial"/>
          <w:highlight w:val="yellow"/>
        </w:rPr>
      </w:pPr>
    </w:p>
    <w:p w:rsidR="00532C8B" w:rsidRPr="00091066" w:rsidRDefault="00532C8B" w:rsidP="00FE12D7">
      <w:pPr>
        <w:rPr>
          <w:rFonts w:ascii="Arial Narrow" w:hAnsi="Arial Narrow" w:cs="Arial"/>
          <w:highlight w:val="yellow"/>
        </w:rPr>
      </w:pPr>
    </w:p>
    <w:p w:rsidR="00532C8B" w:rsidRPr="00091066" w:rsidRDefault="00532C8B" w:rsidP="00FE12D7">
      <w:pPr>
        <w:pStyle w:val="Heading2"/>
        <w:numPr>
          <w:ilvl w:val="1"/>
          <w:numId w:val="1"/>
        </w:numPr>
        <w:rPr>
          <w:rFonts w:ascii="Arial Narrow" w:hAnsi="Arial Narrow"/>
          <w:i w:val="0"/>
          <w:sz w:val="22"/>
          <w:szCs w:val="22"/>
        </w:rPr>
      </w:pPr>
      <w:r w:rsidRPr="00091066">
        <w:rPr>
          <w:rFonts w:ascii="Arial Narrow" w:hAnsi="Arial Narrow"/>
          <w:i w:val="0"/>
          <w:sz w:val="22"/>
          <w:szCs w:val="22"/>
        </w:rPr>
        <w:t xml:space="preserve"> </w:t>
      </w:r>
      <w:bookmarkStart w:id="26" w:name="_Toc284845376"/>
      <w:bookmarkStart w:id="27" w:name="_Toc336326583"/>
      <w:r w:rsidRPr="00091066">
        <w:rPr>
          <w:rFonts w:ascii="Arial Narrow" w:hAnsi="Arial Narrow"/>
          <w:i w:val="0"/>
          <w:sz w:val="22"/>
          <w:szCs w:val="22"/>
        </w:rPr>
        <w:t>Objetivos del Negocio</w:t>
      </w:r>
      <w:bookmarkEnd w:id="26"/>
      <w:bookmarkEnd w:id="27"/>
      <w:r w:rsidRPr="00091066">
        <w:rPr>
          <w:rFonts w:ascii="Arial Narrow" w:hAnsi="Arial Narrow"/>
          <w:i w:val="0"/>
          <w:sz w:val="22"/>
          <w:szCs w:val="22"/>
        </w:rPr>
        <w:t xml:space="preserve"> </w:t>
      </w:r>
    </w:p>
    <w:p w:rsidR="00532C8B" w:rsidRPr="00091066" w:rsidRDefault="00532C8B" w:rsidP="00FE12D7">
      <w:pPr>
        <w:rPr>
          <w:rFonts w:ascii="Arial Narrow" w:hAnsi="Arial Narrow" w:cs="Arial"/>
        </w:rPr>
      </w:pPr>
    </w:p>
    <w:p w:rsidR="00532C8B" w:rsidRPr="00091066" w:rsidRDefault="00532C8B"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532C8B" w:rsidRPr="00091066" w:rsidRDefault="00532C8B" w:rsidP="00FE12D7">
      <w:pPr>
        <w:rPr>
          <w:rFonts w:ascii="Arial Narrow" w:hAnsi="Arial Narrow"/>
        </w:rPr>
      </w:pPr>
      <w:r w:rsidRPr="00091066">
        <w:rPr>
          <w:rFonts w:ascii="Arial Narrow" w:hAnsi="Arial Narrow"/>
          <w:noProof/>
          <w:lang w:eastAsia="es-ES"/>
        </w:rPr>
        <w:pict>
          <v:shape id="Imagen 2" o:spid="_x0000_i1026" type="#_x0000_t75" style="width:450.75pt;height:429.75pt;visibility:visible">
            <v:imagedata r:id="rId14" o:title="" croptop="6618f"/>
          </v:shape>
        </w:pict>
      </w:r>
    </w:p>
    <w:p w:rsidR="00532C8B" w:rsidRPr="00091066" w:rsidRDefault="00532C8B" w:rsidP="00FE12D7">
      <w:pPr>
        <w:spacing w:after="0"/>
        <w:ind w:left="366"/>
        <w:jc w:val="center"/>
        <w:rPr>
          <w:rFonts w:ascii="Arial Narrow" w:hAnsi="Arial Narrow" w:cs="Arial"/>
          <w:sz w:val="18"/>
          <w:szCs w:val="18"/>
        </w:rPr>
      </w:pPr>
      <w:r w:rsidRPr="00091066">
        <w:rPr>
          <w:rFonts w:ascii="Arial Narrow" w:hAnsi="Arial Narrow" w:cs="Arial"/>
          <w:sz w:val="18"/>
          <w:szCs w:val="18"/>
        </w:rPr>
        <w:t>Figura3. Objetivos estratégicos</w:t>
      </w: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sectPr w:rsidR="00532C8B" w:rsidRPr="00091066" w:rsidSect="00046ED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code="9"/>
          <w:pgMar w:top="1259" w:right="1466" w:bottom="1418" w:left="1259" w:header="709" w:footer="709" w:gutter="0"/>
          <w:cols w:space="708"/>
          <w:titlePg/>
          <w:docGrid w:linePitch="360"/>
        </w:sectPr>
      </w:pPr>
    </w:p>
    <w:p w:rsidR="00532C8B" w:rsidRPr="00091066" w:rsidRDefault="00532C8B" w:rsidP="00FE12D7">
      <w:pPr>
        <w:rPr>
          <w:rFonts w:ascii="Arial Narrow" w:hAnsi="Arial Narrow"/>
        </w:rPr>
      </w:pPr>
      <w:r w:rsidRPr="00091066">
        <w:rPr>
          <w:rFonts w:ascii="Arial Narrow" w:hAnsi="Arial Narrow"/>
        </w:rPr>
        <w:t>MATRIZ ESTRATEGICA MEG - INEI</w:t>
      </w:r>
      <w:r w:rsidRPr="00091066">
        <w:rPr>
          <w:rFonts w:ascii="Arial Narrow" w:hAnsi="Arial Narrow"/>
        </w:rPr>
        <w:br/>
      </w:r>
    </w:p>
    <w:p w:rsidR="00532C8B" w:rsidRPr="00091066" w:rsidRDefault="00532C8B" w:rsidP="00FE12D7">
      <w:pPr>
        <w:rPr>
          <w:rFonts w:ascii="Arial Narrow" w:hAnsi="Arial Narrow"/>
        </w:rPr>
      </w:pPr>
      <w:r w:rsidRPr="00091066">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21" o:title="" croptop="20464f" cropbottom="8602f" cropleft="1280f" cropright="11940f"/>
            <w10:bordertop type="single" width="4"/>
            <w10:borderleft type="single" width="4"/>
            <w10:borderbottom type="single" width="4"/>
            <w10:borderright type="single" width="4"/>
          </v:shape>
        </w:pict>
      </w:r>
    </w:p>
    <w:p w:rsidR="00532C8B" w:rsidRPr="00091066" w:rsidRDefault="00532C8B" w:rsidP="00FE12D7">
      <w:pPr>
        <w:rPr>
          <w:rFonts w:ascii="Arial Narrow" w:hAnsi="Arial Narrow"/>
        </w:rPr>
      </w:pPr>
      <w:r w:rsidRPr="00091066">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2" o:title="" croptop="4451f" cropbottom="12457f" cropleft="1359f" cropright="11940f"/>
            <w10:bordertop type="single" width="4"/>
            <w10:borderleft type="single" width="4"/>
            <w10:borderbottom type="single" width="4"/>
            <w10:borderright type="single" width="4"/>
          </v:shape>
        </w:pict>
      </w: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sectPr w:rsidR="00532C8B" w:rsidRPr="00091066" w:rsidSect="003549E6">
          <w:footnotePr>
            <w:pos w:val="beneathText"/>
          </w:footnotePr>
          <w:pgSz w:w="16838" w:h="11906" w:orient="landscape" w:code="9"/>
          <w:pgMar w:top="899" w:right="1259" w:bottom="899" w:left="1418" w:header="709" w:footer="709" w:gutter="0"/>
          <w:cols w:space="708"/>
          <w:titlePg/>
          <w:docGrid w:linePitch="360"/>
        </w:sectPr>
      </w:pPr>
      <w:r w:rsidRPr="00091066">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3" o:title="" croptop="9934f" cropbottom="9044f" cropleft="1297f" cropright="11940f"/>
            <w10:bordertop type="single" width="4"/>
            <w10:borderleft type="single" width="4"/>
            <w10:borderbottom type="single" width="4"/>
            <w10:borderright type="single" width="4"/>
          </v:shape>
        </w:pict>
      </w: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pStyle w:val="Heading1"/>
        <w:ind w:left="180"/>
        <w:rPr>
          <w:rFonts w:ascii="Arial Narrow" w:hAnsi="Arial Narrow"/>
          <w:sz w:val="22"/>
          <w:szCs w:val="22"/>
        </w:rPr>
      </w:pPr>
    </w:p>
    <w:p w:rsidR="00532C8B" w:rsidRPr="00091066" w:rsidRDefault="00532C8B" w:rsidP="00FE12D7">
      <w:pPr>
        <w:pStyle w:val="Heading1"/>
        <w:ind w:left="180"/>
        <w:jc w:val="center"/>
        <w:rPr>
          <w:rFonts w:ascii="Arial Narrow" w:hAnsi="Arial Narrow"/>
          <w:sz w:val="28"/>
          <w:szCs w:val="28"/>
        </w:rPr>
      </w:pPr>
    </w:p>
    <w:p w:rsidR="00532C8B" w:rsidRPr="00091066" w:rsidRDefault="00532C8B" w:rsidP="00FE12D7">
      <w:pPr>
        <w:pStyle w:val="Heading1"/>
        <w:ind w:left="180"/>
        <w:jc w:val="center"/>
        <w:rPr>
          <w:rFonts w:ascii="Arial Narrow" w:hAnsi="Arial Narrow"/>
          <w:sz w:val="28"/>
          <w:szCs w:val="28"/>
        </w:rPr>
      </w:pPr>
      <w:r>
        <w:rPr>
          <w:noProof/>
          <w:lang w:eastAsia="es-ES"/>
        </w:rPr>
        <w:pict>
          <v:shape id="_x0000_s1033" type="#_x0000_t202" style="position:absolute;left:0;text-align:left;margin-left:43.75pt;margin-top:3.15pt;width:378pt;height:90pt;z-index:251658240" filled="f">
            <v:textbox style="mso-next-textbox:#_x0000_s1033">
              <w:txbxContent>
                <w:p w:rsidR="00532C8B" w:rsidRDefault="00532C8B"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32C8B" w:rsidRPr="00091066" w:rsidRDefault="00532C8B" w:rsidP="00FE12D7">
      <w:pPr>
        <w:pStyle w:val="Heading1"/>
        <w:ind w:left="180"/>
        <w:jc w:val="center"/>
        <w:rPr>
          <w:rFonts w:ascii="Arial Narrow" w:hAnsi="Arial Narrow"/>
          <w:sz w:val="28"/>
          <w:szCs w:val="28"/>
        </w:rPr>
      </w:pPr>
      <w:bookmarkStart w:id="28" w:name="_Toc336326585"/>
      <w:r w:rsidRPr="00091066">
        <w:rPr>
          <w:rFonts w:ascii="Arial Narrow" w:hAnsi="Arial Narrow"/>
          <w:sz w:val="28"/>
          <w:szCs w:val="28"/>
        </w:rPr>
        <w:t>CAPITULO 3: ALCANCE DE EVALUACION</w:t>
      </w:r>
      <w:bookmarkEnd w:id="28"/>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5F5456" w:rsidRDefault="00532C8B" w:rsidP="00FE12D7">
      <w:pPr>
        <w:pStyle w:val="Prrafodelista1"/>
        <w:numPr>
          <w:ilvl w:val="0"/>
          <w:numId w:val="3"/>
        </w:numPr>
        <w:spacing w:after="200" w:line="276" w:lineRule="auto"/>
        <w:ind w:left="770" w:hanging="770"/>
        <w:rPr>
          <w:rFonts w:ascii="Arial Narrow" w:hAnsi="Arial Narrow"/>
          <w:sz w:val="22"/>
          <w:szCs w:val="22"/>
        </w:rPr>
      </w:pPr>
      <w:r w:rsidRPr="005F5456">
        <w:rPr>
          <w:rFonts w:ascii="Arial Narrow" w:hAnsi="Arial Narrow"/>
          <w:sz w:val="22"/>
          <w:szCs w:val="22"/>
        </w:rP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532C8B" w:rsidRPr="005F5456" w:rsidRDefault="00532C8B" w:rsidP="00FE12D7">
      <w:pPr>
        <w:pStyle w:val="Prrafodelista1"/>
        <w:spacing w:after="200" w:line="276" w:lineRule="auto"/>
        <w:ind w:left="770"/>
        <w:rPr>
          <w:rFonts w:ascii="Arial Narrow" w:hAnsi="Arial Narrow"/>
          <w:sz w:val="22"/>
          <w:szCs w:val="22"/>
        </w:rPr>
      </w:pPr>
      <w:r w:rsidRPr="005F5456">
        <w:rPr>
          <w:rFonts w:ascii="Arial Narrow" w:hAnsi="Arial Narrow"/>
          <w:sz w:val="22"/>
          <w:szCs w:val="22"/>
        </w:rPr>
        <w:br/>
        <w:t>En la Oficina Técnica de Informática (OTIN), dentro del área adjunta Oficina ejecutiva de Desarrollo de Sistemas (OEDS) se atienden 3 tipos de Proyectos:</w:t>
      </w:r>
    </w:p>
    <w:p w:rsidR="00532C8B" w:rsidRPr="005F5456" w:rsidRDefault="00532C8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de Censos y encuestas programados anualmente</w:t>
      </w:r>
    </w:p>
    <w:p w:rsidR="00532C8B" w:rsidRPr="005F5456" w:rsidRDefault="00532C8B" w:rsidP="00C166F7">
      <w:pPr>
        <w:tabs>
          <w:tab w:val="num" w:pos="990"/>
        </w:tabs>
        <w:ind w:left="660" w:firstLine="50"/>
        <w:jc w:val="both"/>
        <w:rPr>
          <w:rFonts w:ascii="Arial Narrow" w:hAnsi="Arial Narrow"/>
        </w:rPr>
      </w:pPr>
      <w:r w:rsidRPr="005F5456">
        <w:rPr>
          <w:rFonts w:ascii="Arial Narrow" w:hAnsi="Arial Narrow"/>
        </w:rPr>
        <w:t>Ejemplo: Censo Nacional de Población y vivienda 2007 (CPV), Censo Nacional económico 2008 (CENEC), IV Censo Nacional agropecuario (CENAGRO).</w:t>
      </w:r>
    </w:p>
    <w:p w:rsidR="00532C8B" w:rsidRPr="005F5456" w:rsidRDefault="00532C8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externos a solicitud de otras entidades gubernamentales</w:t>
      </w:r>
    </w:p>
    <w:p w:rsidR="00532C8B" w:rsidRPr="005F5456" w:rsidRDefault="00532C8B"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r w:rsidRPr="005F5456">
          <w:rPr>
            <w:rFonts w:ascii="Arial Narrow" w:hAnsi="Arial Narrow"/>
          </w:rPr>
          <w:t>2010 a</w:t>
        </w:r>
      </w:smartTag>
      <w:r w:rsidRPr="005F5456">
        <w:rPr>
          <w:rFonts w:ascii="Arial Narrow" w:hAnsi="Arial Narrow"/>
        </w:rPr>
        <w:t xml:space="preserve"> Solicitud de la ANR, Redatam XPLAN, explotación de datos del CENAUN 2010, Sistema Georeferenciado para emprendedores (SIGE) a Solicitud del MINTRA.</w:t>
      </w:r>
    </w:p>
    <w:p w:rsidR="00532C8B" w:rsidRPr="005F5456" w:rsidRDefault="00532C8B" w:rsidP="00FE12D7">
      <w:pPr>
        <w:numPr>
          <w:ilvl w:val="0"/>
          <w:numId w:val="6"/>
        </w:numPr>
        <w:tabs>
          <w:tab w:val="clear" w:pos="720"/>
          <w:tab w:val="num" w:pos="990"/>
        </w:tabs>
        <w:ind w:firstLine="50"/>
        <w:rPr>
          <w:rFonts w:ascii="Arial Narrow" w:hAnsi="Arial Narrow"/>
        </w:rPr>
      </w:pPr>
      <w:r w:rsidRPr="005F5456">
        <w:rPr>
          <w:rFonts w:ascii="Arial Narrow" w:hAnsi="Arial Narrow"/>
        </w:rPr>
        <w:t>Proyectos Institucionales</w:t>
      </w:r>
    </w:p>
    <w:p w:rsidR="00532C8B" w:rsidRPr="005F5456" w:rsidRDefault="00532C8B"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532C8B" w:rsidRPr="005F5456" w:rsidRDefault="00532C8B"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532C8B" w:rsidRPr="005F5456" w:rsidRDefault="00532C8B" w:rsidP="00C166F7">
      <w:pPr>
        <w:ind w:left="770"/>
        <w:jc w:val="both"/>
        <w:rPr>
          <w:rFonts w:ascii="Arial Narrow" w:hAnsi="Arial Narrow"/>
          <w:color w:val="4F81BD"/>
        </w:rPr>
      </w:pPr>
      <w:r w:rsidRPr="005F5456">
        <w:rPr>
          <w:rFonts w:ascii="Arial Narrow" w:hAnsi="Arial Narrow"/>
        </w:rPr>
        <w:t xml:space="preserve">Para el presente trabajo detallaremos como se atienden los Proyectos institucionales, es decir, como se realiza el desarrollo de nuevos y el mantenimiento de los Sistemas internos por parte del equipo informático de la OEDS  </w:t>
      </w:r>
      <w:r w:rsidRPr="005F5456">
        <w:rPr>
          <w:rFonts w:ascii="Arial Narrow" w:hAnsi="Arial Narrow"/>
          <w:color w:val="4F81BD"/>
        </w:rPr>
        <w:t>para incorporar tecnologías de la información, sistematizar, automatizar procesos clave de la Institución así como explotar la información.</w:t>
      </w:r>
    </w:p>
    <w:p w:rsidR="00532C8B" w:rsidRPr="005F5456" w:rsidRDefault="00532C8B" w:rsidP="00C166F7">
      <w:pPr>
        <w:ind w:left="770"/>
        <w:jc w:val="both"/>
        <w:rPr>
          <w:rFonts w:ascii="Arial Narrow" w:hAnsi="Arial Narrow"/>
        </w:rPr>
      </w:pPr>
      <w:r w:rsidRPr="005F5456">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532C8B" w:rsidRPr="005F5456" w:rsidRDefault="00532C8B" w:rsidP="00C166F7">
      <w:pPr>
        <w:ind w:left="770"/>
        <w:jc w:val="both"/>
        <w:rPr>
          <w:rFonts w:ascii="Arial Narrow" w:hAnsi="Arial Narrow"/>
        </w:rPr>
      </w:pPr>
      <w:r w:rsidRPr="005F5456">
        <w:rPr>
          <w:rFonts w:ascii="Arial Narrow" w:hAnsi="Arial Narrow"/>
        </w:rPr>
        <w:t xml:space="preserve">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5F5456">
        <w:rPr>
          <w:rFonts w:ascii="Arial Narrow" w:hAnsi="Arial Narrow"/>
          <w:color w:val="1F497D"/>
        </w:rPr>
        <w:t>para la optimización de procesos del INEI.</w:t>
      </w:r>
    </w:p>
    <w:p w:rsidR="00532C8B" w:rsidRPr="005F5456" w:rsidRDefault="00532C8B" w:rsidP="00C166F7">
      <w:pPr>
        <w:jc w:val="both"/>
        <w:rPr>
          <w:rFonts w:ascii="Arial Narrow" w:hAnsi="Arial Narrow"/>
        </w:rPr>
      </w:pPr>
    </w:p>
    <w:p w:rsidR="00532C8B" w:rsidRPr="005F545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r>
        <w:rPr>
          <w:noProof/>
          <w:lang w:eastAsia="es-ES"/>
        </w:rPr>
        <w:pict>
          <v:shape id="_x0000_s1034" type="#_x0000_t202" style="position:absolute;margin-left:43.75pt;margin-top:4.65pt;width:378pt;height:90pt;z-index:251659264" filled="f">
            <v:textbox style="mso-next-textbox:#_x0000_s1034">
              <w:txbxContent>
                <w:p w:rsidR="00532C8B" w:rsidRDefault="00532C8B" w:rsidP="00FE12D7"/>
              </w:txbxContent>
            </v:textbox>
          </v:shape>
        </w:pict>
      </w:r>
    </w:p>
    <w:p w:rsidR="00532C8B" w:rsidRPr="00091066" w:rsidRDefault="00532C8B" w:rsidP="00FE12D7">
      <w:pPr>
        <w:rPr>
          <w:rFonts w:ascii="Arial Narrow" w:hAnsi="Arial Narrow"/>
        </w:rPr>
      </w:pPr>
    </w:p>
    <w:p w:rsidR="00532C8B" w:rsidRPr="00091066" w:rsidRDefault="00532C8B" w:rsidP="00FE12D7">
      <w:pPr>
        <w:pStyle w:val="Heading1"/>
        <w:ind w:left="180"/>
        <w:jc w:val="center"/>
        <w:rPr>
          <w:rFonts w:ascii="Arial Narrow" w:hAnsi="Arial Narrow"/>
          <w:sz w:val="28"/>
          <w:szCs w:val="28"/>
        </w:rPr>
      </w:pPr>
      <w:bookmarkStart w:id="29" w:name="_Toc336326586"/>
      <w:r w:rsidRPr="00091066">
        <w:rPr>
          <w:rFonts w:ascii="Arial Narrow" w:hAnsi="Arial Narrow"/>
          <w:sz w:val="28"/>
          <w:szCs w:val="28"/>
        </w:rPr>
        <w:t>CAPITULO 4: FACTIBILIDAD DE CAMBIO</w:t>
      </w:r>
      <w:bookmarkEnd w:id="29"/>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pStyle w:val="ListParagraph"/>
        <w:numPr>
          <w:ilvl w:val="1"/>
          <w:numId w:val="3"/>
        </w:numPr>
        <w:ind w:left="1416"/>
        <w:contextualSpacing/>
        <w:rPr>
          <w:rFonts w:ascii="Arial Narrow" w:hAnsi="Arial Narrow"/>
        </w:rPr>
      </w:pPr>
      <w:r w:rsidRPr="00091066">
        <w:rPr>
          <w:rFonts w:ascii="Arial Narrow" w:hAnsi="Arial Narrow"/>
          <w:b/>
        </w:rPr>
        <w:t>Reseña sobre antecedentes de cambios en los procesos de la organización.  (Ceci)</w:t>
      </w:r>
    </w:p>
    <w:p w:rsidR="00532C8B" w:rsidRPr="00091066" w:rsidRDefault="00532C8B" w:rsidP="00FE12D7">
      <w:pPr>
        <w:pStyle w:val="ListParagraph"/>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532C8B" w:rsidRPr="005F5456" w:rsidTr="00C166F7">
        <w:tc>
          <w:tcPr>
            <w:tcW w:w="1379" w:type="dxa"/>
            <w:shd w:val="clear" w:color="auto" w:fill="E5B8B7"/>
          </w:tcPr>
          <w:p w:rsidR="00532C8B" w:rsidRPr="005F5456" w:rsidRDefault="00532C8B" w:rsidP="00AE66C2">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E5B8B7"/>
          </w:tcPr>
          <w:p w:rsidR="00532C8B" w:rsidRPr="005F5456" w:rsidRDefault="00532C8B" w:rsidP="00AE66C2">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532C8B" w:rsidRPr="005F5456" w:rsidTr="00AE66C2">
        <w:trPr>
          <w:trHeight w:val="1207"/>
        </w:trPr>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532C8B" w:rsidRPr="005F5456" w:rsidRDefault="00532C8B"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532C8B" w:rsidRPr="005F5456" w:rsidRDefault="00532C8B" w:rsidP="00AE66C2">
            <w:pPr>
              <w:pStyle w:val="Prrafodelista1"/>
              <w:ind w:left="0"/>
              <w:jc w:val="both"/>
              <w:rPr>
                <w:rFonts w:ascii="Arial Narrow" w:hAnsi="Arial Narrow"/>
                <w:sz w:val="22"/>
                <w:szCs w:val="22"/>
              </w:rPr>
            </w:pP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532C8B" w:rsidRPr="005F5456" w:rsidRDefault="00532C8B"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532C8B" w:rsidRPr="005F5456" w:rsidRDefault="00532C8B"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532C8B" w:rsidRPr="005F5456" w:rsidRDefault="00532C8B" w:rsidP="00AE66C2">
            <w:pPr>
              <w:pStyle w:val="Prrafodelista1"/>
              <w:ind w:left="0"/>
              <w:jc w:val="both"/>
              <w:rPr>
                <w:rFonts w:ascii="Arial Narrow" w:hAnsi="Arial Narrow"/>
                <w:sz w:val="22"/>
                <w:szCs w:val="22"/>
              </w:rPr>
            </w:pP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532C8B" w:rsidRPr="005F5456" w:rsidRDefault="00532C8B"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532C8B" w:rsidRPr="005F5456" w:rsidRDefault="00532C8B"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532C8B" w:rsidRPr="005F5456" w:rsidRDefault="00532C8B"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532C8B" w:rsidRPr="005F5456" w:rsidRDefault="00532C8B"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532C8B" w:rsidRPr="005F5456" w:rsidRDefault="00532C8B"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532C8B" w:rsidRPr="005F5456" w:rsidRDefault="00532C8B"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532C8B" w:rsidRPr="005F5456" w:rsidTr="00AE66C2">
        <w:tc>
          <w:tcPr>
            <w:tcW w:w="1379" w:type="dxa"/>
          </w:tcPr>
          <w:p w:rsidR="00532C8B" w:rsidRPr="005F5456" w:rsidRDefault="00532C8B"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532C8B" w:rsidRPr="005F5456" w:rsidRDefault="00532C8B" w:rsidP="00AE66C2">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p w:rsidR="00532C8B" w:rsidRPr="005F5456" w:rsidRDefault="00532C8B" w:rsidP="00AE66C2">
            <w:pPr>
              <w:spacing w:before="120" w:after="120"/>
              <w:rPr>
                <w:rFonts w:ascii="Arial Narrow" w:hAnsi="Arial Narrow"/>
                <w:lang w:eastAsia="es-ES"/>
              </w:rPr>
            </w:pPr>
          </w:p>
        </w:tc>
      </w:tr>
    </w:tbl>
    <w:p w:rsidR="00532C8B" w:rsidRPr="00091066" w:rsidRDefault="00532C8B" w:rsidP="00FE12D7">
      <w:pPr>
        <w:pStyle w:val="ListParagraph"/>
        <w:contextualSpacing/>
        <w:rPr>
          <w:rFonts w:ascii="Arial Narrow" w:hAnsi="Arial Narrow"/>
        </w:rPr>
      </w:pPr>
    </w:p>
    <w:p w:rsidR="00532C8B" w:rsidRPr="00091066" w:rsidRDefault="00532C8B" w:rsidP="00FE12D7">
      <w:pPr>
        <w:pStyle w:val="ListParagraph"/>
        <w:contextualSpacing/>
        <w:rPr>
          <w:rFonts w:ascii="Arial Narrow" w:hAnsi="Arial Narrow"/>
        </w:rPr>
      </w:pPr>
    </w:p>
    <w:p w:rsidR="00532C8B" w:rsidRPr="005F5456" w:rsidRDefault="00532C8B" w:rsidP="00FE12D7">
      <w:pPr>
        <w:pStyle w:val="ListParagraph"/>
        <w:numPr>
          <w:ilvl w:val="1"/>
          <w:numId w:val="3"/>
        </w:numPr>
        <w:contextualSpacing/>
        <w:rPr>
          <w:rFonts w:ascii="Arial Narrow" w:hAnsi="Arial Narrow"/>
          <w:b/>
        </w:rPr>
      </w:pPr>
      <w:r w:rsidRPr="005F5456">
        <w:rPr>
          <w:rFonts w:ascii="Arial Narrow" w:hAnsi="Arial Narrow"/>
          <w:b/>
        </w:rPr>
        <w:t>Probables focos de resistencia (a nivel de roles o unidades organizacionales). Los focos de resistencia pueden ser grupos de personas (identificadas sólo a nivel de roles), departamentos o áreas, etc. (Ceci)</w:t>
      </w:r>
    </w:p>
    <w:p w:rsidR="00532C8B" w:rsidRPr="005F5456" w:rsidRDefault="00532C8B" w:rsidP="00FE12D7">
      <w:pPr>
        <w:pStyle w:val="Prrafodelista1"/>
        <w:numPr>
          <w:ilvl w:val="0"/>
          <w:numId w:val="5"/>
        </w:numPr>
        <w:spacing w:after="200" w:line="276" w:lineRule="auto"/>
        <w:ind w:left="1440" w:firstLine="0"/>
        <w:jc w:val="both"/>
        <w:rPr>
          <w:rFonts w:ascii="Arial Narrow" w:hAnsi="Arial Narrow"/>
          <w:sz w:val="22"/>
          <w:szCs w:val="22"/>
        </w:rPr>
      </w:pPr>
      <w:r w:rsidRPr="005F5456">
        <w:rPr>
          <w:rFonts w:ascii="Arial Narrow" w:hAnsi="Arial Narrow"/>
          <w:sz w:val="22"/>
          <w:szCs w:val="22"/>
        </w:rPr>
        <w:t>Aprobación de presupuesto por el jefe de la Oficina Técnica de Informática para el  proyecto.</w:t>
      </w:r>
    </w:p>
    <w:p w:rsidR="00532C8B" w:rsidRPr="005F5456" w:rsidRDefault="00532C8B" w:rsidP="00FE12D7">
      <w:pPr>
        <w:pStyle w:val="Prrafodelista1"/>
        <w:spacing w:after="200" w:line="276" w:lineRule="auto"/>
        <w:ind w:left="1430"/>
        <w:jc w:val="both"/>
        <w:rPr>
          <w:rFonts w:ascii="Arial Narrow" w:hAnsi="Arial Narrow"/>
          <w:sz w:val="22"/>
          <w:szCs w:val="22"/>
        </w:rPr>
      </w:pPr>
    </w:p>
    <w:p w:rsidR="00532C8B" w:rsidRPr="005F5456" w:rsidRDefault="00532C8B" w:rsidP="00FE12D7">
      <w:pPr>
        <w:pStyle w:val="Prrafodelista1"/>
        <w:spacing w:after="200" w:line="276" w:lineRule="auto"/>
        <w:ind w:left="1430"/>
        <w:jc w:val="both"/>
        <w:rPr>
          <w:rFonts w:ascii="Arial Narrow" w:hAnsi="Arial Narrow"/>
          <w:sz w:val="22"/>
          <w:szCs w:val="22"/>
        </w:rPr>
      </w:pPr>
      <w:r w:rsidRPr="005F5456">
        <w:rPr>
          <w:rFonts w:ascii="Arial Narrow" w:hAnsi="Arial Narrow"/>
          <w:sz w:val="22"/>
          <w:szCs w:val="22"/>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532C8B" w:rsidRPr="005F5456" w:rsidRDefault="00532C8B" w:rsidP="00FE12D7">
      <w:pPr>
        <w:pStyle w:val="Prrafodelista1"/>
        <w:spacing w:after="200" w:line="276" w:lineRule="auto"/>
        <w:ind w:left="1430"/>
        <w:jc w:val="both"/>
        <w:rPr>
          <w:rFonts w:ascii="Arial Narrow" w:hAnsi="Arial Narrow"/>
          <w:sz w:val="22"/>
          <w:szCs w:val="22"/>
        </w:rPr>
      </w:pPr>
    </w:p>
    <w:p w:rsidR="00532C8B" w:rsidRPr="005F5456" w:rsidRDefault="00532C8B" w:rsidP="00FE12D7">
      <w:pPr>
        <w:pStyle w:val="Prrafodelista1"/>
        <w:numPr>
          <w:ilvl w:val="0"/>
          <w:numId w:val="5"/>
        </w:numPr>
        <w:spacing w:after="200" w:line="276" w:lineRule="auto"/>
        <w:ind w:left="1440" w:firstLine="0"/>
        <w:jc w:val="both"/>
        <w:rPr>
          <w:rFonts w:ascii="Arial Narrow" w:hAnsi="Arial Narrow"/>
          <w:b/>
          <w:sz w:val="22"/>
          <w:szCs w:val="22"/>
        </w:rPr>
      </w:pPr>
      <w:r w:rsidRPr="005F5456">
        <w:rPr>
          <w:rFonts w:ascii="Arial Narrow" w:hAnsi="Arial Narrow"/>
          <w:sz w:val="22"/>
          <w:szCs w:val="22"/>
        </w:rPr>
        <w:t>La directora de la Oficina Ejecutiva de Desarrollo de Sistemas tiene desconocimiento de buenas prácticas y metodologías.</w:t>
      </w:r>
    </w:p>
    <w:p w:rsidR="00532C8B" w:rsidRPr="005F5456" w:rsidRDefault="00532C8B" w:rsidP="00FE12D7">
      <w:pPr>
        <w:pStyle w:val="Prrafodelista1"/>
        <w:spacing w:after="200" w:line="276" w:lineRule="auto"/>
        <w:ind w:left="1440"/>
        <w:jc w:val="both"/>
        <w:rPr>
          <w:rFonts w:ascii="Arial Narrow" w:hAnsi="Arial Narrow"/>
          <w:sz w:val="22"/>
          <w:szCs w:val="22"/>
        </w:rPr>
      </w:pPr>
    </w:p>
    <w:p w:rsidR="00532C8B" w:rsidRPr="005F5456" w:rsidRDefault="00532C8B"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 xml:space="preserve">La directora de la OEDS puede no aprobar un cambio en un proceso o política por desconocimiento de buenas prácticas y técnicas de gestión orientadas a mejorar el proceso de desarrollo de software. </w:t>
      </w:r>
    </w:p>
    <w:p w:rsidR="00532C8B" w:rsidRPr="005F5456" w:rsidRDefault="00532C8B" w:rsidP="00FE12D7">
      <w:pPr>
        <w:pStyle w:val="Prrafodelista1"/>
        <w:spacing w:after="200" w:line="276" w:lineRule="auto"/>
        <w:ind w:left="1440"/>
        <w:jc w:val="both"/>
        <w:rPr>
          <w:rFonts w:ascii="Arial Narrow" w:hAnsi="Arial Narrow"/>
          <w:sz w:val="22"/>
          <w:szCs w:val="22"/>
        </w:rPr>
      </w:pPr>
      <w:r w:rsidRPr="005F5456">
        <w:rPr>
          <w:rFonts w:ascii="Arial Narrow" w:hAnsi="Arial Narrow"/>
          <w:sz w:val="22"/>
          <w:szCs w:val="22"/>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532C8B" w:rsidRPr="00091066" w:rsidRDefault="00532C8B" w:rsidP="00FE12D7">
      <w:pPr>
        <w:pStyle w:val="Prrafodelista1"/>
        <w:spacing w:after="200" w:line="276" w:lineRule="auto"/>
        <w:ind w:left="1440"/>
        <w:jc w:val="both"/>
        <w:rPr>
          <w:rFonts w:ascii="Arial Narrow" w:hAnsi="Arial Narrow"/>
          <w:b/>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Default="00532C8B" w:rsidP="00FE12D7">
      <w:pPr>
        <w:rPr>
          <w:rFonts w:ascii="Arial Narrow" w:hAnsi="Arial Narrow"/>
        </w:rPr>
      </w:pPr>
    </w:p>
    <w:p w:rsidR="00532C8B" w:rsidRDefault="00532C8B" w:rsidP="00FE12D7">
      <w:pPr>
        <w:rPr>
          <w:rFonts w:ascii="Arial Narrow" w:hAnsi="Arial Narrow"/>
        </w:rPr>
      </w:pPr>
    </w:p>
    <w:p w:rsidR="00532C8B" w:rsidRDefault="00532C8B" w:rsidP="00FE12D7">
      <w:pPr>
        <w:rPr>
          <w:rFonts w:ascii="Arial Narrow" w:hAnsi="Arial Narrow"/>
        </w:rPr>
      </w:pPr>
    </w:p>
    <w:p w:rsidR="00532C8B"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r>
        <w:rPr>
          <w:noProof/>
          <w:lang w:eastAsia="es-ES"/>
        </w:rPr>
        <w:pict>
          <v:shape id="_x0000_s1035" type="#_x0000_t202" style="position:absolute;margin-left:48.8pt;margin-top:15.25pt;width:378pt;height:90pt;z-index:251660288" filled="f">
            <v:textbox style="mso-next-textbox:#_x0000_s1035">
              <w:txbxContent>
                <w:p w:rsidR="00532C8B" w:rsidRDefault="00532C8B" w:rsidP="00FE12D7"/>
              </w:txbxContent>
            </v:textbox>
          </v:shape>
        </w:pict>
      </w:r>
    </w:p>
    <w:p w:rsidR="00532C8B" w:rsidRPr="00091066" w:rsidRDefault="00532C8B" w:rsidP="00FE12D7">
      <w:pPr>
        <w:rPr>
          <w:rFonts w:ascii="Arial Narrow" w:hAnsi="Arial Narrow"/>
        </w:rPr>
      </w:pPr>
    </w:p>
    <w:p w:rsidR="00532C8B" w:rsidRPr="00091066" w:rsidRDefault="00532C8B" w:rsidP="00FE12D7">
      <w:pPr>
        <w:pStyle w:val="Heading1"/>
        <w:ind w:left="180"/>
        <w:jc w:val="center"/>
        <w:rPr>
          <w:rFonts w:ascii="Arial Narrow" w:hAnsi="Arial Narrow"/>
          <w:sz w:val="28"/>
          <w:szCs w:val="28"/>
        </w:rPr>
      </w:pPr>
      <w:bookmarkStart w:id="30" w:name="_Toc336326587"/>
      <w:r w:rsidRPr="00091066">
        <w:rPr>
          <w:rFonts w:ascii="Arial Narrow" w:hAnsi="Arial Narrow"/>
          <w:sz w:val="28"/>
          <w:szCs w:val="28"/>
        </w:rPr>
        <w:t>CAPITULO 5: EVALUACION DE LA SITUACION ACTUAL</w:t>
      </w:r>
      <w:bookmarkEnd w:id="30"/>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rPr>
          <w:rFonts w:ascii="Arial Narrow" w:hAnsi="Arial Narrow"/>
        </w:rPr>
      </w:pPr>
    </w:p>
    <w:p w:rsidR="00532C8B" w:rsidRPr="00091066" w:rsidRDefault="00532C8B" w:rsidP="00FE12D7">
      <w:pPr>
        <w:pStyle w:val="ListParagraph"/>
        <w:numPr>
          <w:ilvl w:val="0"/>
          <w:numId w:val="4"/>
        </w:numPr>
        <w:contextualSpacing/>
        <w:rPr>
          <w:rFonts w:ascii="Arial Narrow" w:hAnsi="Arial Narrow"/>
        </w:rPr>
      </w:pPr>
      <w:r w:rsidRPr="00091066">
        <w:rPr>
          <w:rFonts w:ascii="Arial Narrow" w:hAnsi="Arial Narrow"/>
        </w:rPr>
        <w:t>Procesos, mecanismos, métodos, prácticas, etc., que actualmente funcionan bien, y que se deben mantener. (Agusto)</w:t>
      </w:r>
    </w:p>
    <w:p w:rsidR="00532C8B" w:rsidRPr="00091066" w:rsidRDefault="00532C8B" w:rsidP="00FE12D7">
      <w:pPr>
        <w:pStyle w:val="ListParagraph"/>
        <w:contextualSpacing/>
        <w:rPr>
          <w:rFonts w:ascii="Arial Narrow" w:hAnsi="Arial Narrow"/>
        </w:rPr>
      </w:pPr>
    </w:p>
    <w:p w:rsidR="00532C8B" w:rsidRPr="00091066" w:rsidRDefault="00532C8B"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532C8B" w:rsidRPr="00091066" w:rsidRDefault="00532C8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532C8B" w:rsidRPr="00091066" w:rsidRDefault="00532C8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532C8B" w:rsidRPr="00091066" w:rsidRDefault="00532C8B"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532C8B" w:rsidRPr="00091066" w:rsidRDefault="00532C8B"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euqipo de trabajo de la OEDS.</w:t>
      </w:r>
    </w:p>
    <w:p w:rsidR="00532C8B" w:rsidRPr="00091066" w:rsidRDefault="00532C8B" w:rsidP="005F5456">
      <w:pPr>
        <w:pStyle w:val="ListParagraph"/>
        <w:ind w:left="1080"/>
        <w:contextualSpacing/>
        <w:jc w:val="both"/>
        <w:rPr>
          <w:rFonts w:ascii="Arial Narrow" w:hAnsi="Arial Narrow"/>
        </w:rPr>
      </w:pPr>
      <w:r w:rsidRPr="00091066">
        <w:rPr>
          <w:rFonts w:ascii="Arial Narrow" w:hAnsi="Arial Narrow"/>
        </w:rPr>
        <w:t xml:space="preserve"> </w:t>
      </w:r>
    </w:p>
    <w:p w:rsidR="00532C8B" w:rsidRPr="00091066" w:rsidRDefault="00532C8B"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532C8B" w:rsidRPr="00091066" w:rsidRDefault="00532C8B" w:rsidP="005F5456">
      <w:pPr>
        <w:pStyle w:val="ListParagraph"/>
        <w:ind w:left="1080"/>
        <w:contextualSpacing/>
        <w:jc w:val="both"/>
        <w:rPr>
          <w:rFonts w:ascii="Arial Narrow" w:hAnsi="Arial Narrow"/>
        </w:rPr>
      </w:pPr>
    </w:p>
    <w:p w:rsidR="00532C8B" w:rsidRPr="00091066" w:rsidRDefault="00532C8B"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532C8B" w:rsidRPr="005F5456" w:rsidRDefault="00532C8B" w:rsidP="00FE12D7">
      <w:pPr>
        <w:pStyle w:val="ListParagraph"/>
        <w:ind w:left="1080"/>
        <w:contextualSpacing/>
        <w:rPr>
          <w:rFonts w:ascii="Arial Narrow" w:hAnsi="Arial Narrow"/>
        </w:rPr>
      </w:pPr>
    </w:p>
    <w:p w:rsidR="00532C8B" w:rsidRPr="005F5456" w:rsidRDefault="00532C8B"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 (José)</w:t>
      </w:r>
    </w:p>
    <w:p w:rsidR="00532C8B" w:rsidRDefault="00532C8B" w:rsidP="00091066">
      <w:pPr>
        <w:pStyle w:val="ListParagraph"/>
        <w:contextualSpacing/>
        <w:rPr>
          <w:rFonts w:ascii="Arial Narrow" w:hAnsi="Arial Narrow"/>
          <w:color w:val="FF0000"/>
          <w:highlight w:val="green"/>
        </w:rPr>
      </w:pPr>
    </w:p>
    <w:p w:rsidR="00532C8B" w:rsidRPr="001F2AF9" w:rsidRDefault="00532C8B" w:rsidP="00091066">
      <w:pPr>
        <w:ind w:left="1080"/>
        <w:rPr>
          <w:rFonts w:ascii="Arial Narrow" w:hAnsi="Arial Narrow"/>
          <w:b/>
        </w:rPr>
      </w:pPr>
      <w:r w:rsidRPr="001F2AF9">
        <w:rPr>
          <w:rFonts w:ascii="Arial Narrow" w:hAnsi="Arial Narrow"/>
          <w:b/>
        </w:rPr>
        <w:t>Principales problemas  identificados</w:t>
      </w:r>
    </w:p>
    <w:p w:rsidR="00532C8B" w:rsidRPr="001F2AF9" w:rsidRDefault="00532C8B"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532C8B" w:rsidRPr="001F2AF9" w:rsidRDefault="00532C8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532C8B" w:rsidRPr="001F2AF9" w:rsidRDefault="00532C8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532C8B" w:rsidRPr="001F2AF9" w:rsidRDefault="00532C8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532C8B" w:rsidRPr="001F2AF9" w:rsidRDefault="00532C8B"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532C8B" w:rsidRPr="001F2AF9" w:rsidRDefault="00532C8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532C8B" w:rsidRPr="001F2AF9" w:rsidRDefault="00532C8B" w:rsidP="00091066">
      <w:pPr>
        <w:ind w:left="1080"/>
        <w:rPr>
          <w:rFonts w:ascii="Arial Narrow" w:hAnsi="Arial Narrow"/>
        </w:rPr>
      </w:pPr>
    </w:p>
    <w:p w:rsidR="00532C8B" w:rsidRPr="001F2AF9" w:rsidRDefault="00532C8B" w:rsidP="00091066">
      <w:pPr>
        <w:ind w:left="1080"/>
        <w:rPr>
          <w:rFonts w:ascii="Arial Narrow" w:hAnsi="Arial Narrow"/>
          <w:b/>
        </w:rPr>
      </w:pPr>
      <w:r w:rsidRPr="001F2AF9">
        <w:rPr>
          <w:rFonts w:ascii="Arial Narrow" w:hAnsi="Arial Narrow"/>
          <w:b/>
        </w:rPr>
        <w:t>Oportunidades de mejora</w:t>
      </w:r>
    </w:p>
    <w:p w:rsidR="00532C8B" w:rsidRPr="001F2AF9" w:rsidRDefault="00532C8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532C8B" w:rsidRPr="001F2AF9" w:rsidRDefault="00532C8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532C8B" w:rsidRPr="001F2AF9" w:rsidRDefault="00532C8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532C8B" w:rsidRPr="001F2AF9" w:rsidRDefault="00532C8B"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532C8B" w:rsidRPr="00091066" w:rsidRDefault="00532C8B" w:rsidP="00091066">
      <w:pPr>
        <w:pStyle w:val="ListParagraph"/>
        <w:contextualSpacing/>
        <w:rPr>
          <w:rFonts w:ascii="Arial Narrow" w:hAnsi="Arial Narrow"/>
          <w:color w:val="FF0000"/>
          <w:highlight w:val="green"/>
        </w:rPr>
      </w:pPr>
    </w:p>
    <w:p w:rsidR="00532C8B" w:rsidRPr="00091066" w:rsidRDefault="00532C8B"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532C8B" w:rsidRPr="00091066" w:rsidRDefault="00532C8B"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532C8B" w:rsidRPr="00091066" w:rsidRDefault="00532C8B"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532C8B" w:rsidRPr="00091066" w:rsidRDefault="00532C8B"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532C8B" w:rsidRPr="00091066" w:rsidRDefault="00532C8B"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532C8B" w:rsidRPr="00091066" w:rsidRDefault="00532C8B" w:rsidP="005F5456">
      <w:pPr>
        <w:spacing w:after="0"/>
        <w:ind w:left="1134"/>
        <w:jc w:val="both"/>
        <w:rPr>
          <w:rFonts w:ascii="Arial Narrow" w:hAnsi="Arial Narrow"/>
        </w:rPr>
      </w:pPr>
    </w:p>
    <w:p w:rsidR="00532C8B" w:rsidRPr="00091066" w:rsidRDefault="00532C8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532C8B" w:rsidRPr="00091066" w:rsidRDefault="00532C8B" w:rsidP="005F5456">
      <w:pPr>
        <w:spacing w:after="0"/>
        <w:ind w:left="1134"/>
        <w:jc w:val="both"/>
        <w:rPr>
          <w:rFonts w:ascii="Arial Narrow" w:hAnsi="Arial Narrow"/>
        </w:rPr>
      </w:pPr>
    </w:p>
    <w:p w:rsidR="00532C8B" w:rsidRPr="00091066" w:rsidRDefault="00532C8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532C8B" w:rsidRPr="00091066" w:rsidRDefault="00532C8B" w:rsidP="005F5456">
      <w:pPr>
        <w:pStyle w:val="ListParagraph"/>
        <w:spacing w:after="0"/>
        <w:ind w:left="1134"/>
        <w:jc w:val="both"/>
        <w:rPr>
          <w:rFonts w:ascii="Arial Narrow" w:hAnsi="Arial Narrow"/>
        </w:rPr>
      </w:pPr>
    </w:p>
    <w:p w:rsidR="00532C8B" w:rsidRPr="00091066" w:rsidRDefault="00532C8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532C8B" w:rsidRPr="00091066" w:rsidRDefault="00532C8B" w:rsidP="005F5456">
      <w:pPr>
        <w:pStyle w:val="ListParagraph"/>
        <w:spacing w:after="0"/>
        <w:ind w:left="1134"/>
        <w:jc w:val="both"/>
        <w:rPr>
          <w:rFonts w:ascii="Arial Narrow" w:hAnsi="Arial Narrow"/>
        </w:rPr>
      </w:pPr>
    </w:p>
    <w:p w:rsidR="00532C8B" w:rsidRPr="00091066" w:rsidRDefault="00532C8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532C8B" w:rsidRPr="00091066" w:rsidRDefault="00532C8B" w:rsidP="005F5456">
      <w:pPr>
        <w:pStyle w:val="ListParagraph"/>
        <w:spacing w:after="0"/>
        <w:ind w:left="1134"/>
        <w:jc w:val="both"/>
        <w:rPr>
          <w:rFonts w:ascii="Arial Narrow" w:hAnsi="Arial Narrow"/>
        </w:rPr>
      </w:pPr>
    </w:p>
    <w:p w:rsidR="00532C8B" w:rsidRPr="00091066" w:rsidRDefault="00532C8B"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532C8B" w:rsidRPr="00091066" w:rsidRDefault="00532C8B" w:rsidP="00830B5B">
      <w:pPr>
        <w:ind w:left="1134"/>
        <w:rPr>
          <w:rFonts w:ascii="Arial Narrow" w:hAnsi="Arial Narrow"/>
        </w:rPr>
      </w:pPr>
    </w:p>
    <w:p w:rsidR="00532C8B" w:rsidRPr="00091066" w:rsidRDefault="00532C8B"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 (Gab)</w:t>
      </w:r>
    </w:p>
    <w:p w:rsidR="00532C8B" w:rsidRPr="00091066" w:rsidRDefault="00532C8B" w:rsidP="00FE12D7">
      <w:pPr>
        <w:pStyle w:val="ListParagraph"/>
        <w:ind w:left="1080"/>
        <w:contextualSpacing/>
        <w:rPr>
          <w:rFonts w:ascii="Arial Narrow" w:hAnsi="Arial Narrow"/>
          <w:color w:val="1F497D"/>
        </w:rPr>
      </w:pPr>
    </w:p>
    <w:p w:rsidR="00532C8B" w:rsidRPr="00091066" w:rsidRDefault="00532C8B"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532C8B" w:rsidRPr="00091066" w:rsidRDefault="00532C8B" w:rsidP="00FE12D7">
      <w:pPr>
        <w:pStyle w:val="ListParagraph"/>
        <w:ind w:left="1080"/>
        <w:contextualSpacing/>
        <w:rPr>
          <w:rFonts w:ascii="Arial Narrow" w:hAnsi="Arial Narrow"/>
        </w:rPr>
      </w:pPr>
    </w:p>
    <w:p w:rsidR="00532C8B" w:rsidRPr="00091066" w:rsidRDefault="00532C8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532C8B" w:rsidRPr="00091066" w:rsidRDefault="00532C8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532C8B" w:rsidRPr="00091066" w:rsidRDefault="00532C8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532C8B" w:rsidRPr="00091066" w:rsidRDefault="00532C8B"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532C8B" w:rsidRDefault="00532C8B"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532C8B" w:rsidRDefault="00532C8B" w:rsidP="005F5456">
      <w:pPr>
        <w:pStyle w:val="ListParagraph"/>
        <w:contextualSpacing/>
        <w:rPr>
          <w:rFonts w:ascii="Arial Narrow" w:hAnsi="Arial Narrow"/>
        </w:rPr>
      </w:pPr>
    </w:p>
    <w:p w:rsidR="00532C8B" w:rsidRDefault="00532C8B" w:rsidP="005F5456">
      <w:pPr>
        <w:pStyle w:val="ListParagraph"/>
        <w:contextualSpacing/>
        <w:rPr>
          <w:rFonts w:ascii="Arial Narrow" w:hAnsi="Arial Narrow"/>
        </w:rPr>
      </w:pPr>
    </w:p>
    <w:p w:rsidR="00532C8B" w:rsidRDefault="00532C8B" w:rsidP="005F5456">
      <w:pPr>
        <w:pStyle w:val="ListParagraph"/>
        <w:contextualSpacing/>
        <w:rPr>
          <w:rFonts w:ascii="Arial Narrow" w:hAnsi="Arial Narrow"/>
        </w:rPr>
      </w:pPr>
    </w:p>
    <w:p w:rsidR="00532C8B" w:rsidRDefault="00532C8B" w:rsidP="005F5456">
      <w:pPr>
        <w:pStyle w:val="ListParagraph"/>
        <w:contextualSpacing/>
        <w:rPr>
          <w:rFonts w:ascii="Arial Narrow" w:hAnsi="Arial Narrow"/>
        </w:rPr>
      </w:pPr>
    </w:p>
    <w:p w:rsidR="00532C8B" w:rsidRDefault="00532C8B" w:rsidP="005F5456">
      <w:pPr>
        <w:pStyle w:val="ListParagraph"/>
        <w:contextualSpacing/>
        <w:rPr>
          <w:rFonts w:ascii="Arial Narrow" w:hAnsi="Arial Narrow"/>
        </w:rPr>
      </w:pPr>
    </w:p>
    <w:p w:rsidR="00532C8B" w:rsidRDefault="00532C8B" w:rsidP="005F5456">
      <w:pPr>
        <w:pStyle w:val="ListParagraph"/>
        <w:contextualSpacing/>
        <w:rPr>
          <w:rFonts w:ascii="Arial Narrow" w:hAnsi="Arial Narrow"/>
        </w:rPr>
      </w:pPr>
    </w:p>
    <w:p w:rsidR="00532C8B" w:rsidRPr="00091066" w:rsidRDefault="00532C8B" w:rsidP="005F5456">
      <w:pPr>
        <w:pStyle w:val="ListParagraph"/>
        <w:contextualSpacing/>
        <w:rPr>
          <w:rFonts w:ascii="Arial Narrow" w:hAnsi="Arial Narrow"/>
        </w:rPr>
      </w:pPr>
    </w:p>
    <w:p w:rsidR="00532C8B" w:rsidRPr="00091066" w:rsidRDefault="00532C8B" w:rsidP="00FE12D7">
      <w:pPr>
        <w:pStyle w:val="ListParagraph"/>
        <w:contextualSpacing/>
        <w:rPr>
          <w:rFonts w:ascii="Arial Narrow" w:hAnsi="Arial Narrow"/>
        </w:rPr>
      </w:pPr>
    </w:p>
    <w:p w:rsidR="00532C8B" w:rsidRPr="00091066" w:rsidRDefault="00532C8B"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532C8B" w:rsidRPr="00091066" w:rsidRDefault="00532C8B" w:rsidP="00FE12D7">
      <w:pPr>
        <w:pStyle w:val="ListParagraph"/>
        <w:numPr>
          <w:ilvl w:val="2"/>
          <w:numId w:val="3"/>
        </w:numPr>
        <w:contextualSpacing/>
        <w:rPr>
          <w:rFonts w:ascii="Arial Narrow" w:hAnsi="Arial Narrow"/>
        </w:rPr>
      </w:pPr>
      <w:r w:rsidRPr="00091066">
        <w:rPr>
          <w:rFonts w:ascii="Arial Narrow" w:hAnsi="Arial Narrow"/>
        </w:rPr>
        <w:t>PP (José)</w:t>
      </w:r>
    </w:p>
    <w:p w:rsidR="00532C8B" w:rsidRPr="00091066" w:rsidRDefault="00532C8B"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532C8B" w:rsidRPr="00091066" w:rsidTr="001F3890">
        <w:trPr>
          <w:trHeight w:val="618"/>
        </w:trPr>
        <w:tc>
          <w:tcPr>
            <w:tcW w:w="609" w:type="pct"/>
            <w:shd w:val="clear" w:color="auto" w:fill="7CC9EC"/>
            <w:vAlign w:val="center"/>
          </w:tcPr>
          <w:p w:rsidR="00532C8B" w:rsidRPr="00091066" w:rsidRDefault="00532C8B"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532C8B" w:rsidRPr="00091066" w:rsidRDefault="00532C8B"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532C8B" w:rsidRPr="00091066" w:rsidRDefault="00532C8B"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532C8B" w:rsidRPr="00091066" w:rsidRDefault="00532C8B" w:rsidP="00F40D3C">
            <w:pPr>
              <w:jc w:val="center"/>
              <w:rPr>
                <w:rFonts w:ascii="Arial Narrow" w:hAnsi="Arial Narrow" w:cs="Arial"/>
                <w:b/>
                <w:lang w:eastAsia="es-ES"/>
              </w:rPr>
            </w:pPr>
            <w:r w:rsidRPr="00091066">
              <w:rPr>
                <w:rFonts w:ascii="Arial Narrow" w:hAnsi="Arial Narrow" w:cs="Arial"/>
                <w:b/>
                <w:lang w:eastAsia="es-ES"/>
              </w:rPr>
              <w:t>Comentarios</w:t>
            </w:r>
          </w:p>
        </w:tc>
      </w:tr>
      <w:tr w:rsidR="00532C8B" w:rsidRPr="00091066" w:rsidTr="001F3890">
        <w:trPr>
          <w:trHeight w:val="682"/>
        </w:trPr>
        <w:tc>
          <w:tcPr>
            <w:tcW w:w="609" w:type="pct"/>
            <w:noWrap/>
            <w:vAlign w:val="center"/>
          </w:tcPr>
          <w:p w:rsidR="00532C8B" w:rsidRPr="00091066" w:rsidRDefault="00532C8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532C8B" w:rsidRPr="00091066" w:rsidRDefault="00532C8B"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532C8B" w:rsidRPr="00091066" w:rsidTr="001F3890">
        <w:trPr>
          <w:trHeight w:val="1468"/>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532C8B" w:rsidRPr="00091066" w:rsidTr="001F3890">
        <w:trPr>
          <w:trHeight w:val="1468"/>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532C8B" w:rsidRPr="00091066" w:rsidTr="001F3890">
        <w:trPr>
          <w:trHeight w:val="987"/>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532C8B" w:rsidRPr="00091066" w:rsidTr="001F3890">
        <w:trPr>
          <w:trHeight w:val="1013"/>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532C8B" w:rsidRPr="00091066" w:rsidRDefault="00532C8B" w:rsidP="00F40D3C">
            <w:pPr>
              <w:spacing w:before="120" w:after="120"/>
              <w:ind w:left="33"/>
              <w:rPr>
                <w:rFonts w:ascii="Arial Narrow" w:hAnsi="Arial Narrow"/>
                <w:lang w:val="es-ES_tradnl" w:eastAsia="es-ES"/>
              </w:rPr>
            </w:pP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532C8B" w:rsidRPr="00091066" w:rsidTr="001F3890">
        <w:trPr>
          <w:trHeight w:val="506"/>
        </w:trPr>
        <w:tc>
          <w:tcPr>
            <w:tcW w:w="609" w:type="pct"/>
            <w:noWrap/>
            <w:vAlign w:val="center"/>
          </w:tcPr>
          <w:p w:rsidR="00532C8B" w:rsidRPr="00091066" w:rsidRDefault="00532C8B"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532C8B" w:rsidRPr="00091066" w:rsidRDefault="00532C8B"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532C8B" w:rsidRPr="00091066" w:rsidTr="001F3890">
        <w:trPr>
          <w:trHeight w:val="1468"/>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532C8B" w:rsidRPr="00091066" w:rsidRDefault="00532C8B"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532C8B" w:rsidRPr="00091066" w:rsidTr="001F3890">
        <w:trPr>
          <w:trHeight w:val="987"/>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532C8B" w:rsidRPr="00091066" w:rsidTr="001F3890">
        <w:trPr>
          <w:trHeight w:val="3392"/>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532C8B" w:rsidRPr="00091066" w:rsidTr="001F3890">
        <w:trPr>
          <w:trHeight w:val="987"/>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532C8B" w:rsidRPr="00091066" w:rsidTr="001F3890">
        <w:trPr>
          <w:trHeight w:val="2519"/>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532C8B" w:rsidRPr="00091066" w:rsidTr="001F3890">
        <w:trPr>
          <w:trHeight w:val="1966"/>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532C8B" w:rsidRPr="00091066" w:rsidTr="001F3890">
        <w:trPr>
          <w:trHeight w:val="1399"/>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532C8B" w:rsidRPr="00091066" w:rsidTr="001F3890">
        <w:trPr>
          <w:trHeight w:val="506"/>
        </w:trPr>
        <w:tc>
          <w:tcPr>
            <w:tcW w:w="609" w:type="pct"/>
            <w:noWrap/>
            <w:vAlign w:val="center"/>
          </w:tcPr>
          <w:p w:rsidR="00532C8B" w:rsidRPr="00091066" w:rsidRDefault="00532C8B"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532C8B" w:rsidRPr="00091066" w:rsidRDefault="00532C8B"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532C8B" w:rsidRPr="00091066" w:rsidTr="001F3890">
        <w:trPr>
          <w:trHeight w:val="942"/>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532C8B" w:rsidRPr="00091066" w:rsidTr="001F3890">
        <w:trPr>
          <w:trHeight w:val="1013"/>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532C8B" w:rsidRPr="00091066" w:rsidTr="001F3890">
        <w:trPr>
          <w:trHeight w:val="987"/>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532C8B" w:rsidRPr="00091066" w:rsidTr="001F3890">
        <w:trPr>
          <w:trHeight w:val="682"/>
        </w:trPr>
        <w:tc>
          <w:tcPr>
            <w:tcW w:w="609" w:type="pct"/>
            <w:noWrap/>
            <w:vAlign w:val="center"/>
          </w:tcPr>
          <w:p w:rsidR="00532C8B" w:rsidRPr="00091066" w:rsidRDefault="00532C8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532C8B" w:rsidRPr="00091066" w:rsidRDefault="00532C8B"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532C8B" w:rsidRPr="00091066" w:rsidTr="001F3890">
        <w:trPr>
          <w:trHeight w:val="1468"/>
        </w:trPr>
        <w:tc>
          <w:tcPr>
            <w:tcW w:w="609" w:type="pct"/>
            <w:noWrap/>
            <w:vAlign w:val="center"/>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532C8B" w:rsidRPr="00091066" w:rsidTr="001F3890">
        <w:trPr>
          <w:trHeight w:val="682"/>
        </w:trPr>
        <w:tc>
          <w:tcPr>
            <w:tcW w:w="609" w:type="pct"/>
            <w:noWrap/>
            <w:vAlign w:val="center"/>
          </w:tcPr>
          <w:p w:rsidR="00532C8B" w:rsidRPr="00091066" w:rsidRDefault="00532C8B"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532C8B" w:rsidRPr="00091066" w:rsidRDefault="00532C8B"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532C8B" w:rsidRPr="005F5456" w:rsidRDefault="00532C8B"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532C8B" w:rsidRPr="005F5456" w:rsidRDefault="00532C8B"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532C8B" w:rsidRPr="00091066" w:rsidRDefault="00532C8B"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532C8B" w:rsidRPr="005F5456" w:rsidRDefault="00532C8B"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532C8B" w:rsidRPr="00091066" w:rsidRDefault="00532C8B" w:rsidP="00F40D3C">
            <w:pPr>
              <w:rPr>
                <w:rFonts w:ascii="Arial Narrow" w:hAnsi="Arial Narrow"/>
                <w:lang w:val="es-ES_tradnl" w:eastAsia="es-ES"/>
              </w:rPr>
            </w:pP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532C8B" w:rsidRPr="00091066" w:rsidTr="001F3890">
        <w:trPr>
          <w:trHeight w:val="1468"/>
        </w:trPr>
        <w:tc>
          <w:tcPr>
            <w:tcW w:w="609" w:type="pct"/>
            <w:noWrap/>
          </w:tcPr>
          <w:p w:rsidR="00532C8B" w:rsidRPr="00091066" w:rsidRDefault="00532C8B"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532C8B" w:rsidRPr="00091066" w:rsidRDefault="00532C8B"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532C8B" w:rsidRPr="00091066" w:rsidRDefault="00532C8B"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532C8B" w:rsidRPr="00091066" w:rsidRDefault="00532C8B"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532C8B" w:rsidRPr="00091066" w:rsidRDefault="00532C8B" w:rsidP="007252E4">
      <w:pPr>
        <w:pStyle w:val="ListParagraph"/>
        <w:contextualSpacing/>
        <w:rPr>
          <w:rFonts w:ascii="Arial Narrow" w:hAnsi="Arial Narrow"/>
          <w:color w:val="FF0000"/>
          <w:highlight w:val="green"/>
        </w:rPr>
      </w:pPr>
    </w:p>
    <w:p w:rsidR="00532C8B" w:rsidRPr="00091066" w:rsidRDefault="00532C8B" w:rsidP="00FE12D7">
      <w:pPr>
        <w:pStyle w:val="ListParagraph"/>
        <w:numPr>
          <w:ilvl w:val="2"/>
          <w:numId w:val="3"/>
        </w:numPr>
        <w:contextualSpacing/>
        <w:rPr>
          <w:rFonts w:ascii="Arial Narrow" w:hAnsi="Arial Narrow"/>
        </w:rPr>
      </w:pPr>
      <w:r w:rsidRPr="00091066">
        <w:rPr>
          <w:rFonts w:ascii="Arial Narrow" w:hAnsi="Arial Narrow"/>
        </w:rPr>
        <w:t>PMC (Gab/Augusto/Luis)</w:t>
      </w:r>
    </w:p>
    <w:p w:rsidR="00532C8B" w:rsidRPr="00091066" w:rsidRDefault="00532C8B"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532C8B" w:rsidRPr="00091066" w:rsidTr="002821E7">
        <w:trPr>
          <w:trHeight w:val="366"/>
        </w:trPr>
        <w:tc>
          <w:tcPr>
            <w:tcW w:w="691" w:type="pct"/>
            <w:shd w:val="clear" w:color="auto" w:fill="E5B8B7"/>
            <w:vAlign w:val="center"/>
          </w:tcPr>
          <w:p w:rsidR="00532C8B" w:rsidRPr="00091066" w:rsidRDefault="00532C8B"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532C8B" w:rsidRPr="00091066" w:rsidRDefault="00532C8B"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5" w:type="pct"/>
            <w:shd w:val="clear" w:color="auto" w:fill="E5B8B7"/>
            <w:vAlign w:val="center"/>
          </w:tcPr>
          <w:p w:rsidR="00532C8B" w:rsidRPr="00091066" w:rsidRDefault="00532C8B"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532C8B" w:rsidRPr="00091066" w:rsidRDefault="00532C8B" w:rsidP="00AE66C2">
            <w:pPr>
              <w:jc w:val="center"/>
              <w:rPr>
                <w:rFonts w:ascii="Arial Narrow" w:hAnsi="Arial Narrow" w:cs="Arial"/>
                <w:b/>
                <w:lang w:eastAsia="es-ES"/>
              </w:rPr>
            </w:pPr>
            <w:r w:rsidRPr="00091066">
              <w:rPr>
                <w:rFonts w:ascii="Arial Narrow" w:hAnsi="Arial Narrow" w:cs="Arial"/>
                <w:b/>
                <w:lang w:eastAsia="es-ES"/>
              </w:rPr>
              <w:t>Comentarios</w:t>
            </w:r>
          </w:p>
        </w:tc>
      </w:tr>
      <w:tr w:rsidR="00532C8B" w:rsidRPr="00091066" w:rsidTr="002821E7">
        <w:trPr>
          <w:trHeight w:val="404"/>
        </w:trPr>
        <w:tc>
          <w:tcPr>
            <w:tcW w:w="691"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532C8B" w:rsidRPr="00091066" w:rsidRDefault="00532C8B"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532C8B" w:rsidRPr="00091066" w:rsidRDefault="00532C8B" w:rsidP="00AE66C2">
            <w:pPr>
              <w:spacing w:before="120" w:after="120"/>
              <w:ind w:left="167"/>
              <w:rPr>
                <w:rFonts w:ascii="Arial Narrow" w:hAnsi="Arial Narrow"/>
                <w:lang w:val="es-ES_tradnl" w:eastAsia="es-ES"/>
              </w:rPr>
            </w:pP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Bitacora  en donde se detallan los riesgos según situaciones dadas en proyectos anteriores. El seguimiento de riesgos se da cada etapa.</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532C8B" w:rsidRPr="00091066" w:rsidRDefault="00532C8B" w:rsidP="00AE66C2">
            <w:pPr>
              <w:spacing w:before="120" w:after="120"/>
              <w:ind w:left="33"/>
              <w:rPr>
                <w:rFonts w:ascii="Arial Narrow" w:hAnsi="Arial Narrow"/>
                <w:lang w:eastAsia="es-ES"/>
              </w:rPr>
            </w:pPr>
          </w:p>
        </w:tc>
        <w:tc>
          <w:tcPr>
            <w:tcW w:w="376"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532C8B" w:rsidRPr="00091066" w:rsidRDefault="00532C8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532C8B" w:rsidRPr="00091066" w:rsidRDefault="00532C8B"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532C8B" w:rsidRPr="00091066" w:rsidRDefault="00532C8B"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532C8B" w:rsidRPr="00091066" w:rsidRDefault="00532C8B"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532C8B" w:rsidRPr="00091066" w:rsidRDefault="00532C8B"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532C8B" w:rsidRPr="00091066" w:rsidTr="002821E7">
        <w:trPr>
          <w:trHeight w:val="404"/>
        </w:trPr>
        <w:tc>
          <w:tcPr>
            <w:tcW w:w="691"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532C8B" w:rsidRPr="00091066" w:rsidRDefault="00532C8B"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5" w:type="pct"/>
            <w:noWrap/>
          </w:tcPr>
          <w:p w:rsidR="00532C8B" w:rsidRPr="00091066" w:rsidRDefault="00532C8B"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5" w:type="pct"/>
            <w:noWrap/>
          </w:tcPr>
          <w:p w:rsidR="00532C8B" w:rsidRPr="00091066" w:rsidRDefault="00532C8B"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532C8B" w:rsidRPr="00091066" w:rsidRDefault="00532C8B"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5" w:type="pct"/>
            <w:noWrap/>
          </w:tcPr>
          <w:p w:rsidR="00532C8B" w:rsidRPr="00091066" w:rsidRDefault="00532C8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532C8B" w:rsidRPr="00091066" w:rsidTr="002821E7">
        <w:trPr>
          <w:trHeight w:val="404"/>
        </w:trPr>
        <w:tc>
          <w:tcPr>
            <w:tcW w:w="691"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532C8B" w:rsidRPr="00091066" w:rsidRDefault="00532C8B" w:rsidP="00AE66C2">
            <w:pPr>
              <w:spacing w:after="0"/>
              <w:ind w:left="33"/>
              <w:rPr>
                <w:rFonts w:ascii="Arial Narrow" w:hAnsi="Arial Narrow"/>
                <w:b/>
                <w:lang w:val="es-ES_tradnl" w:eastAsia="es-ES"/>
              </w:rPr>
            </w:pPr>
          </w:p>
        </w:tc>
      </w:tr>
      <w:tr w:rsidR="00532C8B" w:rsidRPr="00091066" w:rsidTr="002821E7">
        <w:trPr>
          <w:trHeight w:val="870"/>
        </w:trPr>
        <w:tc>
          <w:tcPr>
            <w:tcW w:w="691"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532C8B" w:rsidRPr="00091066" w:rsidTr="002821E7">
        <w:trPr>
          <w:trHeight w:val="404"/>
        </w:trPr>
        <w:tc>
          <w:tcPr>
            <w:tcW w:w="691"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532C8B" w:rsidRPr="00091066" w:rsidRDefault="00532C8B" w:rsidP="00AE66C2">
            <w:pPr>
              <w:spacing w:after="0"/>
              <w:ind w:right="-108"/>
              <w:rPr>
                <w:rFonts w:ascii="Arial Narrow" w:hAnsi="Arial Narrow"/>
                <w:b/>
                <w:lang w:val="es-ES_tradnl" w:eastAsia="es-ES"/>
              </w:rPr>
            </w:pP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532C8B" w:rsidRPr="004A450A" w:rsidRDefault="00532C8B" w:rsidP="00AE66C2">
            <w:pPr>
              <w:spacing w:before="120" w:after="120"/>
              <w:ind w:left="33"/>
              <w:rPr>
                <w:rFonts w:ascii="Arial Narrow" w:hAnsi="Arial Narrow"/>
                <w:highlight w:val="yellow"/>
                <w:lang w:val="es-ES_tradnl" w:eastAsia="es-ES"/>
              </w:rPr>
            </w:pPr>
            <w:r w:rsidRPr="004A450A">
              <w:rPr>
                <w:rFonts w:ascii="Arial Narrow" w:hAnsi="Arial Narrow"/>
                <w:highlight w:val="yellow"/>
                <w:lang w:val="es-ES_tradnl" w:eastAsia="es-ES"/>
              </w:rPr>
              <w:t>¿Existe una política que indique cómo se debe realizar la planificación del proyecto?</w:t>
            </w:r>
          </w:p>
          <w:p w:rsidR="00532C8B" w:rsidRPr="004A450A" w:rsidRDefault="00532C8B" w:rsidP="00AE66C2">
            <w:pPr>
              <w:spacing w:before="120" w:after="120"/>
              <w:ind w:left="33"/>
              <w:rPr>
                <w:rFonts w:ascii="Arial Narrow" w:hAnsi="Arial Narrow"/>
                <w:highlight w:val="yellow"/>
                <w:lang w:val="es-ES_tradnl" w:eastAsia="es-ES"/>
              </w:rPr>
            </w:pPr>
            <w:r w:rsidRPr="004A450A">
              <w:rPr>
                <w:rFonts w:ascii="Arial Narrow" w:hAnsi="Arial Narrow"/>
                <w:highlight w:val="yellow"/>
                <w:lang w:val="es-ES_tradnl" w:eastAsia="es-ES"/>
              </w:rPr>
              <w:t>¿Las personas que realizan la planificación conocen esta política? ¿La utilizan?</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planifica el monitoreo</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47" w:type="pct"/>
          </w:tcPr>
          <w:p w:rsidR="00532C8B" w:rsidRPr="004A450A" w:rsidRDefault="00532C8B" w:rsidP="00AE66C2">
            <w:pPr>
              <w:spacing w:before="120" w:after="120"/>
              <w:ind w:left="33"/>
              <w:rPr>
                <w:rFonts w:ascii="Arial Narrow" w:hAnsi="Arial Narrow"/>
                <w:highlight w:val="yellow"/>
                <w:lang w:val="es-ES_tradnl" w:eastAsia="es-ES"/>
              </w:rPr>
            </w:pPr>
            <w:r w:rsidRPr="004A450A">
              <w:rPr>
                <w:rFonts w:ascii="Arial Narrow" w:hAnsi="Arial Narrow"/>
                <w:highlight w:val="yellow"/>
                <w:lang w:val="es-ES_tradnl" w:eastAsia="es-ES"/>
              </w:rPr>
              <w:t>Las actividades que se realizan durante el plan, ¿se encuentran planificadas?</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documentación de los roles que participan en la planificación del proyecto.</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un proceso específico para realizar la planificación, cada gerente de proyecto lo realiza según sus técnicas y conocimiento.</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Los elementos producidos en la planificación son versionados y, además, se colocan en la línea base, para que el equipo empiece a trabajar en función a ésta.</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 participación de los roles que intervienen en la etapa de planeamiento no se encuentra documentado.</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532C8B" w:rsidRPr="00091066" w:rsidRDefault="00532C8B" w:rsidP="003C058C">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532C8B" w:rsidRPr="00091066" w:rsidTr="002821E7">
        <w:trPr>
          <w:trHeight w:val="870"/>
        </w:trPr>
        <w:tc>
          <w:tcPr>
            <w:tcW w:w="691"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5"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532C8B" w:rsidRPr="00091066" w:rsidRDefault="00532C8B" w:rsidP="008808BE">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532C8B" w:rsidRPr="00091066" w:rsidRDefault="00532C8B" w:rsidP="00C166F7">
      <w:pPr>
        <w:pStyle w:val="ListParagraph"/>
        <w:ind w:left="2160"/>
        <w:contextualSpacing/>
        <w:rPr>
          <w:rFonts w:ascii="Arial Narrow" w:hAnsi="Arial Narrow"/>
        </w:rPr>
      </w:pPr>
    </w:p>
    <w:p w:rsidR="00532C8B" w:rsidRPr="00091066" w:rsidRDefault="00532C8B" w:rsidP="00C166F7">
      <w:pPr>
        <w:pStyle w:val="ListParagraph"/>
        <w:ind w:left="2160"/>
        <w:contextualSpacing/>
        <w:rPr>
          <w:rFonts w:ascii="Arial Narrow" w:hAnsi="Arial Narrow"/>
        </w:rPr>
      </w:pPr>
    </w:p>
    <w:p w:rsidR="00532C8B" w:rsidRPr="00091066" w:rsidRDefault="00532C8B" w:rsidP="00FE12D7">
      <w:pPr>
        <w:pStyle w:val="ListParagraph"/>
        <w:numPr>
          <w:ilvl w:val="2"/>
          <w:numId w:val="3"/>
        </w:numPr>
        <w:contextualSpacing/>
        <w:rPr>
          <w:rFonts w:ascii="Arial Narrow" w:hAnsi="Arial Narrow"/>
        </w:rPr>
      </w:pPr>
      <w:r w:rsidRPr="00091066">
        <w:rPr>
          <w:rFonts w:ascii="Arial Narrow" w:hAnsi="Arial Narrow"/>
        </w:rPr>
        <w:t>REQM (Ceci)</w:t>
      </w:r>
    </w:p>
    <w:p w:rsidR="00532C8B" w:rsidRPr="00091066" w:rsidRDefault="00532C8B"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532C8B" w:rsidRPr="00091066" w:rsidTr="00C166F7">
        <w:trPr>
          <w:trHeight w:val="366"/>
        </w:trPr>
        <w:tc>
          <w:tcPr>
            <w:tcW w:w="452" w:type="pct"/>
            <w:shd w:val="clear" w:color="auto" w:fill="E5B8B7"/>
            <w:vAlign w:val="center"/>
          </w:tcPr>
          <w:p w:rsidR="00532C8B" w:rsidRPr="00091066" w:rsidRDefault="00532C8B"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532C8B" w:rsidRPr="00091066" w:rsidRDefault="00532C8B"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532C8B" w:rsidRPr="00091066" w:rsidRDefault="00532C8B"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532C8B" w:rsidRPr="00091066" w:rsidRDefault="00532C8B"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532C8B" w:rsidRPr="00091066" w:rsidTr="00AE66C2">
        <w:trPr>
          <w:trHeight w:val="404"/>
        </w:trPr>
        <w:tc>
          <w:tcPr>
            <w:tcW w:w="452"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532C8B" w:rsidRPr="00091066" w:rsidRDefault="00532C8B"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532C8B" w:rsidRPr="00091066" w:rsidTr="0071742E">
        <w:trPr>
          <w:trHeight w:val="870"/>
        </w:trPr>
        <w:tc>
          <w:tcPr>
            <w:tcW w:w="452" w:type="pct"/>
            <w:noWrap/>
          </w:tcPr>
          <w:p w:rsidR="00532C8B" w:rsidRPr="00091066" w:rsidRDefault="00532C8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532C8B" w:rsidRPr="00091066" w:rsidTr="0071742E">
        <w:trPr>
          <w:trHeight w:val="870"/>
        </w:trPr>
        <w:tc>
          <w:tcPr>
            <w:tcW w:w="452" w:type="pct"/>
            <w:noWrap/>
          </w:tcPr>
          <w:p w:rsidR="00532C8B" w:rsidRPr="00091066" w:rsidRDefault="00532C8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532C8B" w:rsidRPr="00091066" w:rsidRDefault="00532C8B" w:rsidP="00AE66C2">
            <w:pPr>
              <w:spacing w:before="120" w:after="120"/>
              <w:ind w:left="167"/>
              <w:rPr>
                <w:rFonts w:ascii="Arial Narrow" w:hAnsi="Arial Narrow"/>
                <w:i/>
                <w:color w:val="17365D"/>
                <w:sz w:val="20"/>
                <w:szCs w:val="20"/>
                <w:lang w:val="es-ES_tradnl" w:eastAsia="es-ES"/>
              </w:rPr>
            </w:pPr>
          </w:p>
        </w:tc>
      </w:tr>
      <w:tr w:rsidR="00532C8B" w:rsidRPr="00091066" w:rsidTr="0071742E">
        <w:trPr>
          <w:trHeight w:val="870"/>
        </w:trPr>
        <w:tc>
          <w:tcPr>
            <w:tcW w:w="452" w:type="pct"/>
            <w:noWrap/>
          </w:tcPr>
          <w:p w:rsidR="00532C8B" w:rsidRPr="00091066" w:rsidRDefault="00532C8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532C8B" w:rsidRPr="00091066" w:rsidRDefault="00532C8B" w:rsidP="00AE66C2">
            <w:pPr>
              <w:spacing w:before="120" w:after="120"/>
              <w:ind w:left="167"/>
              <w:rPr>
                <w:rFonts w:ascii="Arial Narrow" w:hAnsi="Arial Narrow"/>
                <w:i/>
                <w:color w:val="17365D"/>
                <w:sz w:val="20"/>
                <w:szCs w:val="20"/>
                <w:lang w:val="es-ES_tradnl" w:eastAsia="es-ES"/>
              </w:rPr>
            </w:pPr>
          </w:p>
        </w:tc>
      </w:tr>
      <w:tr w:rsidR="00532C8B" w:rsidRPr="00091066" w:rsidTr="0071742E">
        <w:trPr>
          <w:trHeight w:val="870"/>
        </w:trPr>
        <w:tc>
          <w:tcPr>
            <w:tcW w:w="452" w:type="pct"/>
            <w:noWrap/>
          </w:tcPr>
          <w:p w:rsidR="00532C8B" w:rsidRPr="00091066" w:rsidRDefault="00532C8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532C8B" w:rsidRPr="00091066" w:rsidRDefault="00532C8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532C8B" w:rsidRPr="00091066" w:rsidTr="0071742E">
        <w:trPr>
          <w:trHeight w:val="870"/>
        </w:trPr>
        <w:tc>
          <w:tcPr>
            <w:tcW w:w="452" w:type="pct"/>
            <w:noWrap/>
          </w:tcPr>
          <w:p w:rsidR="00532C8B" w:rsidRPr="00091066" w:rsidRDefault="00532C8B"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532C8B" w:rsidRPr="00091066" w:rsidRDefault="00532C8B"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532C8B" w:rsidRPr="00091066" w:rsidTr="00AE66C2">
        <w:trPr>
          <w:trHeight w:val="404"/>
        </w:trPr>
        <w:tc>
          <w:tcPr>
            <w:tcW w:w="452"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532C8B" w:rsidRPr="00091066" w:rsidRDefault="00532C8B"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532C8B" w:rsidRPr="00091066" w:rsidTr="00AE66C2">
        <w:trPr>
          <w:trHeight w:val="870"/>
        </w:trPr>
        <w:tc>
          <w:tcPr>
            <w:tcW w:w="452" w:type="pct"/>
            <w:noWrap/>
            <w:vAlign w:val="center"/>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532C8B" w:rsidRPr="00091066" w:rsidTr="00AE66C2">
        <w:trPr>
          <w:trHeight w:val="404"/>
        </w:trPr>
        <w:tc>
          <w:tcPr>
            <w:tcW w:w="452" w:type="pct"/>
            <w:noWrap/>
            <w:vAlign w:val="center"/>
          </w:tcPr>
          <w:p w:rsidR="00532C8B" w:rsidRPr="00091066" w:rsidRDefault="00532C8B"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532C8B" w:rsidRPr="00091066" w:rsidRDefault="00532C8B"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532C8B" w:rsidRPr="00091066" w:rsidRDefault="00532C8B"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532C8B" w:rsidRPr="00091066" w:rsidRDefault="00532C8B"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532C8B" w:rsidRPr="00091066" w:rsidRDefault="00532C8B" w:rsidP="00AE66C2">
            <w:pPr>
              <w:spacing w:before="120" w:after="120"/>
              <w:rPr>
                <w:rFonts w:ascii="Arial Narrow" w:hAnsi="Arial Narrow"/>
                <w:lang w:val="es-PE"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532C8B" w:rsidRPr="00091066" w:rsidRDefault="00532C8B" w:rsidP="00AE66C2">
            <w:pPr>
              <w:tabs>
                <w:tab w:val="num" w:pos="2160"/>
              </w:tabs>
              <w:spacing w:before="120" w:after="120"/>
              <w:rPr>
                <w:rFonts w:ascii="Arial Narrow" w:hAnsi="Arial Narrow"/>
                <w:lang w:val="es-ES_tradnl"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532C8B" w:rsidRPr="00091066" w:rsidRDefault="00532C8B" w:rsidP="00AE66C2">
            <w:pPr>
              <w:tabs>
                <w:tab w:val="num" w:pos="2160"/>
              </w:tabs>
              <w:spacing w:before="120" w:after="120"/>
              <w:rPr>
                <w:rFonts w:ascii="Arial Narrow" w:hAnsi="Arial Narrow"/>
                <w:lang w:val="es-PE"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532C8B" w:rsidRPr="00091066" w:rsidRDefault="00532C8B" w:rsidP="00AE66C2">
            <w:pPr>
              <w:spacing w:before="120" w:after="120"/>
              <w:rPr>
                <w:rFonts w:ascii="Arial Narrow" w:hAnsi="Arial Narrow"/>
                <w:i/>
                <w:color w:val="17365D"/>
                <w:sz w:val="20"/>
                <w:szCs w:val="20"/>
                <w:lang w:val="es-ES_tradnl" w:eastAsia="es-ES"/>
              </w:rPr>
            </w:pP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532C8B" w:rsidRPr="00091066" w:rsidRDefault="00532C8B" w:rsidP="00AE66C2">
            <w:pPr>
              <w:spacing w:before="120" w:after="120"/>
              <w:ind w:left="33"/>
              <w:rPr>
                <w:rFonts w:ascii="Arial Narrow" w:hAnsi="Arial Narrow"/>
                <w:lang w:val="es-ES_tradnl" w:eastAsia="es-ES"/>
              </w:rPr>
            </w:pPr>
          </w:p>
          <w:p w:rsidR="00532C8B" w:rsidRPr="00091066" w:rsidRDefault="00532C8B" w:rsidP="00AE66C2">
            <w:pPr>
              <w:tabs>
                <w:tab w:val="num" w:pos="2160"/>
              </w:tabs>
              <w:spacing w:before="120" w:after="120"/>
              <w:rPr>
                <w:rFonts w:ascii="Arial Narrow" w:hAnsi="Arial Narrow"/>
                <w:lang w:val="es-PE"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532C8B" w:rsidRPr="00091066" w:rsidRDefault="00532C8B" w:rsidP="00AE66C2">
            <w:pPr>
              <w:spacing w:before="120" w:after="120"/>
              <w:rPr>
                <w:rFonts w:ascii="Arial Narrow" w:hAnsi="Arial Narrow"/>
                <w:i/>
                <w:color w:val="17365D"/>
                <w:sz w:val="20"/>
                <w:szCs w:val="20"/>
                <w:lang w:val="es-ES_tradnl" w:eastAsia="es-ES"/>
              </w:rPr>
            </w:pP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532C8B" w:rsidRPr="00091066" w:rsidRDefault="00532C8B" w:rsidP="00AE66C2">
            <w:pPr>
              <w:spacing w:before="120" w:after="120"/>
              <w:ind w:left="33"/>
              <w:rPr>
                <w:rFonts w:ascii="Arial Narrow" w:hAnsi="Arial Narrow"/>
                <w:lang w:val="es-ES_tradnl" w:eastAsia="es-ES"/>
              </w:rPr>
            </w:pPr>
          </w:p>
          <w:p w:rsidR="00532C8B" w:rsidRPr="00091066" w:rsidRDefault="00532C8B" w:rsidP="00AE66C2">
            <w:pPr>
              <w:tabs>
                <w:tab w:val="num" w:pos="2160"/>
              </w:tabs>
              <w:spacing w:before="120" w:after="120"/>
              <w:rPr>
                <w:rFonts w:ascii="Arial Narrow" w:hAnsi="Arial Narrow"/>
                <w:lang w:val="es-ES_tradnl"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532C8B" w:rsidRPr="00091066" w:rsidRDefault="00532C8B" w:rsidP="00AE66C2">
            <w:pPr>
              <w:tabs>
                <w:tab w:val="num" w:pos="2160"/>
              </w:tabs>
              <w:spacing w:before="120" w:after="120"/>
              <w:rPr>
                <w:rFonts w:ascii="Arial Narrow" w:hAnsi="Arial Narrow"/>
                <w:lang w:val="es-PE"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532C8B" w:rsidRPr="00091066" w:rsidRDefault="00532C8B"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532C8B" w:rsidRPr="00091066" w:rsidRDefault="00532C8B" w:rsidP="00AE66C2">
            <w:pPr>
              <w:spacing w:before="120" w:after="120"/>
              <w:ind w:left="167"/>
              <w:rPr>
                <w:rFonts w:ascii="Arial Narrow" w:hAnsi="Arial Narrow"/>
              </w:rPr>
            </w:pPr>
            <w:r w:rsidRPr="00091066">
              <w:rPr>
                <w:rFonts w:ascii="Arial Narrow" w:hAnsi="Arial Narrow"/>
              </w:rPr>
              <w:t>Los indicadores utilizados son:</w:t>
            </w:r>
          </w:p>
          <w:p w:rsidR="00532C8B" w:rsidRPr="00091066" w:rsidRDefault="00532C8B"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532C8B" w:rsidRPr="00091066" w:rsidTr="00AE66C2">
        <w:trPr>
          <w:trHeight w:val="870"/>
        </w:trPr>
        <w:tc>
          <w:tcPr>
            <w:tcW w:w="452" w:type="pct"/>
            <w:noWrap/>
          </w:tcPr>
          <w:p w:rsidR="00532C8B" w:rsidRPr="00091066" w:rsidRDefault="00532C8B"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532C8B" w:rsidRPr="00091066" w:rsidRDefault="00532C8B"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532C8B" w:rsidRPr="00091066" w:rsidRDefault="00532C8B" w:rsidP="00AE66C2">
            <w:pPr>
              <w:spacing w:before="120" w:after="120"/>
              <w:ind w:left="33"/>
              <w:rPr>
                <w:rFonts w:ascii="Arial Narrow" w:hAnsi="Arial Narrow"/>
                <w:lang w:val="es-ES_tradnl" w:eastAsia="es-ES"/>
              </w:rPr>
            </w:pPr>
          </w:p>
          <w:p w:rsidR="00532C8B" w:rsidRPr="00091066" w:rsidRDefault="00532C8B" w:rsidP="00AE66C2">
            <w:pPr>
              <w:tabs>
                <w:tab w:val="num" w:pos="2160"/>
              </w:tabs>
              <w:spacing w:before="120" w:after="120"/>
              <w:rPr>
                <w:rFonts w:ascii="Arial Narrow" w:hAnsi="Arial Narrow"/>
                <w:lang w:val="es-PE" w:eastAsia="es-ES"/>
              </w:rPr>
            </w:pPr>
          </w:p>
        </w:tc>
        <w:tc>
          <w:tcPr>
            <w:tcW w:w="476" w:type="pct"/>
            <w:gridSpan w:val="2"/>
            <w:noWrap/>
          </w:tcPr>
          <w:p w:rsidR="00532C8B" w:rsidRPr="00091066" w:rsidRDefault="00532C8B"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532C8B" w:rsidRPr="00091066" w:rsidRDefault="00532C8B"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532C8B" w:rsidRPr="00091066" w:rsidRDefault="00532C8B"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532C8B" w:rsidRPr="00091066" w:rsidRDefault="00532C8B" w:rsidP="00FE12D7">
      <w:pPr>
        <w:pStyle w:val="ListParagraph"/>
        <w:ind w:left="1980"/>
        <w:contextualSpacing/>
        <w:rPr>
          <w:rFonts w:ascii="Arial Narrow" w:hAnsi="Arial Narrow"/>
        </w:rPr>
      </w:pPr>
    </w:p>
    <w:p w:rsidR="00532C8B" w:rsidRPr="00091066" w:rsidRDefault="00532C8B" w:rsidP="00FE12D7">
      <w:pPr>
        <w:pStyle w:val="ListParagraph"/>
        <w:ind w:left="1980"/>
        <w:contextualSpacing/>
        <w:rPr>
          <w:rFonts w:ascii="Arial Narrow" w:hAnsi="Arial Narrow"/>
        </w:rPr>
      </w:pPr>
    </w:p>
    <w:p w:rsidR="00532C8B" w:rsidRPr="00091066" w:rsidRDefault="00532C8B" w:rsidP="00FE12D7">
      <w:pPr>
        <w:pStyle w:val="ListParagraph"/>
        <w:numPr>
          <w:ilvl w:val="0"/>
          <w:numId w:val="4"/>
        </w:numPr>
        <w:contextualSpacing/>
        <w:rPr>
          <w:rFonts w:ascii="Arial Narrow" w:hAnsi="Arial Narrow"/>
        </w:rPr>
      </w:pPr>
      <w:r w:rsidRPr="00091066">
        <w:rPr>
          <w:rFonts w:ascii="Arial Narrow" w:hAnsi="Arial Narrow"/>
        </w:rPr>
        <w:t>Presentación de resultados (</w:t>
      </w:r>
      <w:r w:rsidRPr="00091066">
        <w:rPr>
          <w:rFonts w:ascii="Arial Narrow" w:hAnsi="Arial Narrow"/>
          <w:color w:val="FF0000"/>
        </w:rPr>
        <w:t>José</w:t>
      </w:r>
      <w:r w:rsidRPr="00091066">
        <w:rPr>
          <w:rFonts w:ascii="Arial Narrow" w:hAnsi="Arial Narrow"/>
        </w:rPr>
        <w:t>)/Ceci</w:t>
      </w:r>
    </w:p>
    <w:p w:rsidR="00532C8B" w:rsidRPr="00091066" w:rsidRDefault="00532C8B"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532C8B" w:rsidRPr="00091066" w:rsidRDefault="00532C8B"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532C8B" w:rsidRPr="00091066" w:rsidRDefault="00532C8B" w:rsidP="00FE12D7">
      <w:pPr>
        <w:ind w:left="1980"/>
        <w:rPr>
          <w:rFonts w:ascii="Arial Narrow" w:hAnsi="Arial Narrow"/>
        </w:rPr>
      </w:pPr>
    </w:p>
    <w:p w:rsidR="00532C8B" w:rsidRPr="00091066" w:rsidRDefault="00532C8B" w:rsidP="00E47E94">
      <w:pPr>
        <w:ind w:left="2124"/>
        <w:rPr>
          <w:rFonts w:ascii="Arial Narrow" w:hAnsi="Arial Narrow"/>
        </w:rPr>
      </w:pPr>
      <w:r w:rsidRPr="00091066">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4"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532C8B"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532C8B" w:rsidRPr="00091066" w:rsidRDefault="00532C8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532C8B" w:rsidRPr="00091066" w:rsidRDefault="00532C8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532C8B"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532C8B" w:rsidRPr="00091066" w:rsidRDefault="00532C8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532C8B" w:rsidRPr="00091066" w:rsidRDefault="00532C8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532C8B"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532C8B" w:rsidRPr="00091066" w:rsidRDefault="00532C8B"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532C8B" w:rsidRPr="00091066" w:rsidRDefault="00532C8B"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532C8B" w:rsidRPr="00091066" w:rsidRDefault="00532C8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532C8B" w:rsidRPr="00091066" w:rsidRDefault="00532C8B"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532C8B" w:rsidRPr="00091066" w:rsidRDefault="00532C8B" w:rsidP="00FE12D7">
      <w:pPr>
        <w:ind w:left="1980"/>
        <w:rPr>
          <w:rFonts w:ascii="Arial Narrow" w:hAnsi="Arial Narrow"/>
          <w:color w:val="FF0000"/>
        </w:rPr>
      </w:pPr>
    </w:p>
    <w:p w:rsidR="00532C8B" w:rsidRPr="00091066" w:rsidRDefault="00532C8B" w:rsidP="00FE12D7">
      <w:pPr>
        <w:ind w:left="1980"/>
        <w:rPr>
          <w:rFonts w:ascii="Arial Narrow" w:hAnsi="Arial Narrow"/>
          <w:noProof/>
          <w:color w:val="FF0000"/>
          <w:lang w:val="es-PE" w:eastAsia="es-PE"/>
        </w:rPr>
      </w:pPr>
      <w:r w:rsidRPr="00091066">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5"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532C8B"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532C8B" w:rsidRPr="00091066" w:rsidRDefault="00532C8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532C8B" w:rsidRPr="00091066" w:rsidRDefault="00532C8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532C8B"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532C8B" w:rsidRPr="00091066" w:rsidRDefault="00532C8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532C8B" w:rsidRPr="00091066" w:rsidRDefault="00532C8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532C8B"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532C8B" w:rsidRPr="00091066" w:rsidRDefault="00532C8B"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532C8B" w:rsidRPr="00091066" w:rsidRDefault="00532C8B"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532C8B" w:rsidRPr="00091066" w:rsidRDefault="00532C8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532C8B" w:rsidRPr="00091066" w:rsidRDefault="00532C8B"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532C8B" w:rsidRPr="00091066" w:rsidRDefault="00532C8B" w:rsidP="00FE12D7">
      <w:pPr>
        <w:ind w:left="1980"/>
        <w:rPr>
          <w:rFonts w:ascii="Arial Narrow" w:hAnsi="Arial Narrow"/>
          <w:noProof/>
          <w:color w:val="FF0000"/>
          <w:lang w:val="es-PE" w:eastAsia="es-PE"/>
        </w:rPr>
      </w:pPr>
    </w:p>
    <w:p w:rsidR="00532C8B" w:rsidRPr="00091066" w:rsidRDefault="00532C8B" w:rsidP="00FE12D7">
      <w:pPr>
        <w:ind w:left="1980"/>
        <w:rPr>
          <w:rFonts w:ascii="Arial Narrow" w:hAnsi="Arial Narrow"/>
          <w:noProof/>
          <w:color w:val="FF0000"/>
          <w:lang w:val="es-PE" w:eastAsia="es-PE"/>
        </w:rPr>
      </w:pPr>
    </w:p>
    <w:p w:rsidR="00532C8B" w:rsidRPr="00091066" w:rsidRDefault="00532C8B" w:rsidP="00FE12D7">
      <w:pPr>
        <w:ind w:left="1980"/>
        <w:rPr>
          <w:rFonts w:ascii="Arial Narrow" w:hAnsi="Arial Narrow"/>
          <w:noProof/>
          <w:color w:val="FF0000"/>
          <w:lang w:val="es-PE" w:eastAsia="es-PE"/>
        </w:rPr>
      </w:pPr>
    </w:p>
    <w:p w:rsidR="00532C8B" w:rsidRPr="00091066" w:rsidRDefault="00532C8B" w:rsidP="00FE12D7">
      <w:pPr>
        <w:ind w:left="1980"/>
        <w:rPr>
          <w:rFonts w:ascii="Arial Narrow" w:hAnsi="Arial Narrow"/>
          <w:noProof/>
          <w:color w:val="FF0000"/>
          <w:lang w:val="es-PE" w:eastAsia="es-PE"/>
        </w:rPr>
      </w:pPr>
    </w:p>
    <w:p w:rsidR="00532C8B" w:rsidRPr="00091066" w:rsidRDefault="00532C8B" w:rsidP="00FE12D7">
      <w:pPr>
        <w:ind w:left="1980"/>
        <w:rPr>
          <w:rFonts w:ascii="Arial Narrow" w:hAnsi="Arial Narrow"/>
          <w:noProof/>
          <w:color w:val="FF0000"/>
          <w:lang w:val="es-PE" w:eastAsia="es-PE"/>
        </w:rPr>
      </w:pPr>
    </w:p>
    <w:p w:rsidR="00532C8B" w:rsidRPr="00091066" w:rsidRDefault="00532C8B" w:rsidP="00FE12D7">
      <w:pPr>
        <w:ind w:left="1980"/>
        <w:rPr>
          <w:rFonts w:ascii="Arial Narrow" w:hAnsi="Arial Narrow"/>
          <w:noProof/>
          <w:color w:val="FF0000"/>
          <w:lang w:val="es-PE" w:eastAsia="es-PE"/>
        </w:rPr>
      </w:pPr>
      <w:r w:rsidRPr="00091066">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6" o:title=""/>
            <o:lock v:ext="edit" aspectratio="f"/>
          </v:shape>
        </w:pict>
      </w:r>
    </w:p>
    <w:p w:rsidR="00532C8B" w:rsidRPr="00091066" w:rsidRDefault="00532C8B"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532C8B"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532C8B" w:rsidRPr="00091066" w:rsidRDefault="00532C8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532C8B" w:rsidRPr="00091066" w:rsidRDefault="00532C8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532C8B"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532C8B" w:rsidRPr="00091066" w:rsidRDefault="00532C8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532C8B" w:rsidRPr="00091066" w:rsidRDefault="00532C8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532C8B" w:rsidRPr="00091066" w:rsidRDefault="00532C8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532C8B"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532C8B" w:rsidRPr="00091066" w:rsidRDefault="00532C8B"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532C8B" w:rsidRPr="00091066" w:rsidRDefault="00532C8B"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532C8B" w:rsidRPr="00091066" w:rsidRDefault="00532C8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532C8B" w:rsidRPr="00091066" w:rsidRDefault="00532C8B"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532C8B" w:rsidRPr="00091066" w:rsidRDefault="00532C8B" w:rsidP="00FE12D7">
      <w:pPr>
        <w:ind w:left="1980"/>
        <w:rPr>
          <w:rFonts w:ascii="Arial Narrow" w:hAnsi="Arial Narrow"/>
          <w:color w:val="FF0000"/>
        </w:rPr>
      </w:pPr>
      <w:r w:rsidRPr="00091066">
        <w:rPr>
          <w:rFonts w:ascii="Arial Narrow" w:hAnsi="Arial Narrow"/>
          <w:color w:val="FF0000"/>
        </w:rPr>
        <w:br w:type="page"/>
      </w:r>
    </w:p>
    <w:p w:rsidR="00532C8B" w:rsidRPr="00091066" w:rsidRDefault="00532C8B" w:rsidP="00CB0D37">
      <w:pPr>
        <w:pStyle w:val="ListParagraph"/>
        <w:numPr>
          <w:ilvl w:val="0"/>
          <w:numId w:val="4"/>
        </w:numPr>
        <w:contextualSpacing/>
        <w:rPr>
          <w:rFonts w:ascii="Arial Narrow" w:hAnsi="Arial Narrow"/>
          <w:color w:val="FF0000"/>
        </w:rPr>
      </w:pPr>
      <w:r w:rsidRPr="00091066">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532C8B" w:rsidRPr="00091066" w:rsidRDefault="00532C8B" w:rsidP="00FE12D7">
      <w:pPr>
        <w:ind w:left="1980"/>
        <w:rPr>
          <w:rFonts w:ascii="Arial Narrow" w:hAnsi="Arial Narrow"/>
          <w:color w:val="FF0000"/>
        </w:rPr>
      </w:pPr>
    </w:p>
    <w:p w:rsidR="00532C8B" w:rsidRPr="00091066" w:rsidRDefault="00532C8B" w:rsidP="00FE12D7">
      <w:pPr>
        <w:ind w:left="1980"/>
        <w:rPr>
          <w:rFonts w:ascii="Arial Narrow" w:hAnsi="Arial Narrow"/>
          <w:color w:val="FF0000"/>
        </w:rPr>
      </w:pPr>
    </w:p>
    <w:p w:rsidR="00532C8B" w:rsidRPr="00091066" w:rsidRDefault="00532C8B" w:rsidP="00FE12D7">
      <w:pPr>
        <w:ind w:left="1980"/>
        <w:rPr>
          <w:rFonts w:ascii="Arial Narrow" w:hAnsi="Arial Narrow"/>
          <w:color w:val="FF0000"/>
        </w:rPr>
      </w:pPr>
    </w:p>
    <w:p w:rsidR="00532C8B" w:rsidRPr="00091066" w:rsidRDefault="00532C8B" w:rsidP="00FE12D7">
      <w:pPr>
        <w:ind w:left="1980"/>
        <w:rPr>
          <w:rFonts w:ascii="Arial Narrow" w:hAnsi="Arial Narrow"/>
          <w:color w:val="FF0000"/>
        </w:rPr>
      </w:pPr>
    </w:p>
    <w:sectPr w:rsidR="00532C8B" w:rsidRPr="00091066"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C8B" w:rsidRDefault="00532C8B" w:rsidP="00FE12D7">
      <w:pPr>
        <w:spacing w:after="0" w:line="240" w:lineRule="auto"/>
      </w:pPr>
      <w:r>
        <w:separator/>
      </w:r>
    </w:p>
  </w:endnote>
  <w:endnote w:type="continuationSeparator" w:id="0">
    <w:p w:rsidR="00532C8B" w:rsidRDefault="00532C8B"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Footer"/>
      <w:jc w:val="center"/>
    </w:pPr>
    <w:r>
      <w:rPr>
        <w:noProof/>
        <w:lang w:eastAsia="es-ES"/>
      </w:rPr>
      <w:pict>
        <v:line id="_x0000_s2050"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C8B" w:rsidRDefault="00532C8B" w:rsidP="00FE12D7">
      <w:pPr>
        <w:spacing w:after="0" w:line="240" w:lineRule="auto"/>
      </w:pPr>
      <w:r>
        <w:separator/>
      </w:r>
    </w:p>
  </w:footnote>
  <w:footnote w:type="continuationSeparator" w:id="0">
    <w:p w:rsidR="00532C8B" w:rsidRDefault="00532C8B" w:rsidP="00FE12D7">
      <w:pPr>
        <w:spacing w:after="0" w:line="240" w:lineRule="auto"/>
      </w:pPr>
      <w:r>
        <w:continuationSeparator/>
      </w:r>
    </w:p>
  </w:footnote>
  <w:footnote w:id="1">
    <w:p w:rsidR="00532C8B" w:rsidRDefault="00532C8B" w:rsidP="00FE12D7">
      <w:pPr>
        <w:pStyle w:val="FootnoteText"/>
      </w:pPr>
      <w:r>
        <w:rPr>
          <w:rStyle w:val="FootnoteReferenc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Header"/>
      <w:rPr>
        <w:rFonts w:ascii="Arial Narrow" w:hAnsi="Arial Narrow"/>
        <w:b/>
        <w:sz w:val="22"/>
        <w:szCs w:val="22"/>
        <w:lang w:val="es-ES"/>
      </w:rPr>
    </w:pPr>
    <w:r>
      <w:rPr>
        <w:noProof/>
        <w:lang w:val="es-ES"/>
      </w:rPr>
      <w:pict>
        <v:line id="_x0000_s2049" style="position:absolute;z-index:251656192" from="0,17.45pt" to="423pt,17.45pt"/>
      </w:pict>
    </w:r>
    <w:r>
      <w:rPr>
        <w:rFonts w:ascii="Arial Narrow" w:hAnsi="Arial Narrow"/>
        <w:b/>
        <w:sz w:val="22"/>
        <w:szCs w:val="22"/>
        <w:lang w:val="es-ES"/>
      </w:rPr>
      <w:t>Proyecto: CMMI OTIN- INEI</w:t>
    </w:r>
  </w:p>
  <w:p w:rsidR="00532C8B" w:rsidRDefault="00532C8B">
    <w:pPr>
      <w:pStyle w:val="Header"/>
      <w:rPr>
        <w:lang w:val="es-ES"/>
      </w:rPr>
    </w:pPr>
  </w:p>
  <w:p w:rsidR="00532C8B" w:rsidRDefault="00532C8B">
    <w:pPr>
      <w:pStyle w:val="Header"/>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C8B" w:rsidRDefault="00532C8B">
    <w:pPr>
      <w:pStyle w:val="Header"/>
      <w:rPr>
        <w:rFonts w:ascii="Arial Narrow" w:hAnsi="Arial Narrow"/>
        <w:b/>
        <w:sz w:val="22"/>
        <w:szCs w:val="22"/>
        <w:lang w:val="es-ES"/>
      </w:rPr>
    </w:pPr>
    <w:r>
      <w:rPr>
        <w:noProof/>
        <w:lang w:val="es-ES"/>
      </w:rPr>
      <w:pict>
        <v:line id="_x0000_s2051" style="position:absolute;z-index:251657216" from="0,17.45pt" to="423pt,17.45pt"/>
      </w:pict>
    </w:r>
    <w:r>
      <w:rPr>
        <w:rFonts w:ascii="Arial Narrow" w:hAnsi="Arial Narrow"/>
        <w:b/>
        <w:sz w:val="22"/>
        <w:szCs w:val="22"/>
        <w:lang w:val="es-ES"/>
      </w:rPr>
      <w:t>Proyecto: Desarrollo de Sw’s institucionales</w:t>
    </w:r>
  </w:p>
  <w:p w:rsidR="00532C8B" w:rsidRDefault="00532C8B">
    <w:pPr>
      <w:pStyle w:val="Header"/>
      <w:rPr>
        <w:lang w:val="es-ES"/>
      </w:rPr>
    </w:pPr>
  </w:p>
  <w:p w:rsidR="00532C8B" w:rsidRDefault="00532C8B">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4">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8">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42B5C"/>
    <w:rsid w:val="00046ED2"/>
    <w:rsid w:val="00091066"/>
    <w:rsid w:val="00161636"/>
    <w:rsid w:val="001814A4"/>
    <w:rsid w:val="001831DA"/>
    <w:rsid w:val="001E1A4B"/>
    <w:rsid w:val="001F2AF9"/>
    <w:rsid w:val="001F3890"/>
    <w:rsid w:val="002176FC"/>
    <w:rsid w:val="002821E7"/>
    <w:rsid w:val="00282A1B"/>
    <w:rsid w:val="003549E6"/>
    <w:rsid w:val="00372B90"/>
    <w:rsid w:val="00384875"/>
    <w:rsid w:val="003C058C"/>
    <w:rsid w:val="003C5692"/>
    <w:rsid w:val="00411793"/>
    <w:rsid w:val="00427224"/>
    <w:rsid w:val="00450094"/>
    <w:rsid w:val="004A450A"/>
    <w:rsid w:val="00532C8B"/>
    <w:rsid w:val="00583245"/>
    <w:rsid w:val="00596E0C"/>
    <w:rsid w:val="005B2366"/>
    <w:rsid w:val="005F5456"/>
    <w:rsid w:val="00663FBB"/>
    <w:rsid w:val="006D6181"/>
    <w:rsid w:val="006D66A2"/>
    <w:rsid w:val="006F5734"/>
    <w:rsid w:val="00700363"/>
    <w:rsid w:val="007125C5"/>
    <w:rsid w:val="007169A1"/>
    <w:rsid w:val="0071742E"/>
    <w:rsid w:val="007252E4"/>
    <w:rsid w:val="007D1737"/>
    <w:rsid w:val="007D17E6"/>
    <w:rsid w:val="007D203B"/>
    <w:rsid w:val="007E3B7E"/>
    <w:rsid w:val="008001C2"/>
    <w:rsid w:val="00830B5B"/>
    <w:rsid w:val="008808BE"/>
    <w:rsid w:val="008F08D1"/>
    <w:rsid w:val="008F29A7"/>
    <w:rsid w:val="008F2F43"/>
    <w:rsid w:val="0090785F"/>
    <w:rsid w:val="0094504C"/>
    <w:rsid w:val="0096542C"/>
    <w:rsid w:val="0097407A"/>
    <w:rsid w:val="00A50A56"/>
    <w:rsid w:val="00A84237"/>
    <w:rsid w:val="00A87F41"/>
    <w:rsid w:val="00AE66C2"/>
    <w:rsid w:val="00B34B30"/>
    <w:rsid w:val="00BC349F"/>
    <w:rsid w:val="00C00039"/>
    <w:rsid w:val="00C166F7"/>
    <w:rsid w:val="00C23E51"/>
    <w:rsid w:val="00C83E8E"/>
    <w:rsid w:val="00C91BDD"/>
    <w:rsid w:val="00CB0D37"/>
    <w:rsid w:val="00D57F6A"/>
    <w:rsid w:val="00D70658"/>
    <w:rsid w:val="00DA174A"/>
    <w:rsid w:val="00E47E94"/>
    <w:rsid w:val="00F40D3C"/>
    <w:rsid w:val="00F7080F"/>
    <w:rsid w:val="00FB3B8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855273614">
      <w:marLeft w:val="0"/>
      <w:marRight w:val="0"/>
      <w:marTop w:val="0"/>
      <w:marBottom w:val="0"/>
      <w:divBdr>
        <w:top w:val="none" w:sz="0" w:space="0" w:color="auto"/>
        <w:left w:val="none" w:sz="0" w:space="0" w:color="auto"/>
        <w:bottom w:val="none" w:sz="0" w:space="0" w:color="auto"/>
        <w:right w:val="none" w:sz="0" w:space="0" w:color="auto"/>
      </w:divBdr>
    </w:div>
    <w:div w:id="855273615">
      <w:marLeft w:val="0"/>
      <w:marRight w:val="0"/>
      <w:marTop w:val="0"/>
      <w:marBottom w:val="0"/>
      <w:divBdr>
        <w:top w:val="none" w:sz="0" w:space="0" w:color="auto"/>
        <w:left w:val="none" w:sz="0" w:space="0" w:color="auto"/>
        <w:bottom w:val="none" w:sz="0" w:space="0" w:color="auto"/>
        <w:right w:val="none" w:sz="0" w:space="0" w:color="auto"/>
      </w:divBdr>
    </w:div>
    <w:div w:id="855273616">
      <w:marLeft w:val="0"/>
      <w:marRight w:val="0"/>
      <w:marTop w:val="0"/>
      <w:marBottom w:val="0"/>
      <w:divBdr>
        <w:top w:val="none" w:sz="0" w:space="0" w:color="auto"/>
        <w:left w:val="none" w:sz="0" w:space="0" w:color="auto"/>
        <w:bottom w:val="none" w:sz="0" w:space="0" w:color="auto"/>
        <w:right w:val="none" w:sz="0" w:space="0" w:color="auto"/>
      </w:divBdr>
    </w:div>
    <w:div w:id="855273617">
      <w:marLeft w:val="0"/>
      <w:marRight w:val="0"/>
      <w:marTop w:val="0"/>
      <w:marBottom w:val="0"/>
      <w:divBdr>
        <w:top w:val="none" w:sz="0" w:space="0" w:color="auto"/>
        <w:left w:val="none" w:sz="0" w:space="0" w:color="auto"/>
        <w:bottom w:val="none" w:sz="0" w:space="0" w:color="auto"/>
        <w:right w:val="none" w:sz="0" w:space="0" w:color="auto"/>
      </w:divBdr>
    </w:div>
    <w:div w:id="855273618">
      <w:marLeft w:val="0"/>
      <w:marRight w:val="0"/>
      <w:marTop w:val="0"/>
      <w:marBottom w:val="0"/>
      <w:divBdr>
        <w:top w:val="none" w:sz="0" w:space="0" w:color="auto"/>
        <w:left w:val="none" w:sz="0" w:space="0" w:color="auto"/>
        <w:bottom w:val="none" w:sz="0" w:space="0" w:color="auto"/>
        <w:right w:val="none" w:sz="0" w:space="0" w:color="auto"/>
      </w:divBdr>
    </w:div>
    <w:div w:id="855273619">
      <w:marLeft w:val="0"/>
      <w:marRight w:val="0"/>
      <w:marTop w:val="0"/>
      <w:marBottom w:val="0"/>
      <w:divBdr>
        <w:top w:val="none" w:sz="0" w:space="0" w:color="auto"/>
        <w:left w:val="none" w:sz="0" w:space="0" w:color="auto"/>
        <w:bottom w:val="none" w:sz="0" w:space="0" w:color="auto"/>
        <w:right w:val="none" w:sz="0" w:space="0" w:color="auto"/>
      </w:divBdr>
    </w:div>
    <w:div w:id="855273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197</TotalTime>
  <Pages>33</Pages>
  <Words>6734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27</cp:revision>
  <dcterms:created xsi:type="dcterms:W3CDTF">2012-09-23T01:19:00Z</dcterms:created>
  <dcterms:modified xsi:type="dcterms:W3CDTF">2012-09-25T13:56:00Z</dcterms:modified>
</cp:coreProperties>
</file>